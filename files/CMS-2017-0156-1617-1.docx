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A6929" w14:textId="36BA6649" w:rsidR="006F4222" w:rsidRPr="003B4B87" w:rsidRDefault="00924F6D" w:rsidP="006F4222">
      <w:pPr>
        <w:spacing w:after="0"/>
        <w:rPr>
          <w:b/>
        </w:rPr>
      </w:pPr>
      <w:r w:rsidRPr="003B4B87">
        <w:rPr>
          <w:b/>
        </w:rPr>
        <w:t>January 16, 2018</w:t>
      </w:r>
    </w:p>
    <w:p w14:paraId="6DE12BF9" w14:textId="77777777" w:rsidR="006F4222" w:rsidRPr="003B4B87" w:rsidRDefault="006F4222" w:rsidP="006F4222">
      <w:pPr>
        <w:spacing w:after="0"/>
        <w:rPr>
          <w:b/>
        </w:rPr>
      </w:pPr>
    </w:p>
    <w:p w14:paraId="7260E6BD" w14:textId="77777777" w:rsidR="006F4222" w:rsidRPr="003B4B87" w:rsidRDefault="006F4222" w:rsidP="006F4222">
      <w:pPr>
        <w:spacing w:after="0"/>
        <w:rPr>
          <w:b/>
        </w:rPr>
      </w:pPr>
    </w:p>
    <w:p w14:paraId="0A80E776" w14:textId="77777777" w:rsidR="006F4222" w:rsidRPr="003B4B87" w:rsidRDefault="006F4222" w:rsidP="006F4222">
      <w:pPr>
        <w:spacing w:after="0"/>
        <w:rPr>
          <w:b/>
        </w:rPr>
      </w:pPr>
      <w:r w:rsidRPr="003B4B87">
        <w:rPr>
          <w:b/>
        </w:rPr>
        <w:t xml:space="preserve">Submitted Via Federal eRulemaking Portal </w:t>
      </w:r>
    </w:p>
    <w:p w14:paraId="0E3C44A8" w14:textId="77777777" w:rsidR="006F4222" w:rsidRPr="003B4B87" w:rsidRDefault="006F4222" w:rsidP="006F4222">
      <w:pPr>
        <w:spacing w:after="0"/>
      </w:pPr>
      <w:r w:rsidRPr="003B4B87">
        <w:rPr>
          <w:b/>
        </w:rPr>
        <w:tab/>
        <w:t>http://www.regulations.gov</w:t>
      </w:r>
    </w:p>
    <w:p w14:paraId="392289A5" w14:textId="77777777" w:rsidR="006F4222" w:rsidRPr="003B4B87" w:rsidRDefault="006F4222" w:rsidP="006F4222">
      <w:pPr>
        <w:spacing w:after="0"/>
      </w:pPr>
    </w:p>
    <w:p w14:paraId="7D0743A6" w14:textId="77777777" w:rsidR="006F4222" w:rsidRPr="003B4B87" w:rsidRDefault="006F4222" w:rsidP="006F4222">
      <w:pPr>
        <w:spacing w:after="0"/>
      </w:pPr>
      <w:r w:rsidRPr="003B4B87">
        <w:t>Centers for Medicare and Medicaid Services</w:t>
      </w:r>
    </w:p>
    <w:p w14:paraId="1ABB26CD" w14:textId="77777777" w:rsidR="006F4222" w:rsidRPr="003B4B87" w:rsidRDefault="006F4222" w:rsidP="006F4222">
      <w:pPr>
        <w:spacing w:after="0"/>
      </w:pPr>
      <w:r w:rsidRPr="003B4B87">
        <w:t>U.S. Department of Health and Human Services</w:t>
      </w:r>
    </w:p>
    <w:p w14:paraId="6F75DE53" w14:textId="77777777" w:rsidR="006F4222" w:rsidRPr="003B4B87" w:rsidRDefault="006F4222" w:rsidP="006F4222">
      <w:pPr>
        <w:spacing w:after="0"/>
        <w:jc w:val="center"/>
        <w:rPr>
          <w:b/>
        </w:rPr>
      </w:pPr>
    </w:p>
    <w:p w14:paraId="2F80534E" w14:textId="0CCCC52C" w:rsidR="00640184" w:rsidRPr="003B4B87" w:rsidRDefault="006F4222" w:rsidP="00640184">
      <w:pPr>
        <w:spacing w:after="0" w:line="240" w:lineRule="auto"/>
        <w:rPr>
          <w:rFonts w:eastAsia="Times New Roman" w:cs="Times New Roman"/>
        </w:rPr>
      </w:pPr>
      <w:r w:rsidRPr="003B4B87">
        <w:rPr>
          <w:b/>
        </w:rPr>
        <w:t>Subject:   Comment on Proposed</w:t>
      </w:r>
      <w:r w:rsidR="00640184" w:rsidRPr="003B4B87">
        <w:rPr>
          <w:rFonts w:eastAsia="Times New Roman" w:cs="Arial"/>
          <w:b/>
          <w:bCs/>
          <w:color w:val="000000"/>
        </w:rPr>
        <w:t xml:space="preserve"> Policy Changes and Updates for Medicare Advantage and the Prescription Drug Benefit Program for Contract Year 2019 (CMS-4182-P)</w:t>
      </w:r>
    </w:p>
    <w:p w14:paraId="44BC6817" w14:textId="6A7F44D3" w:rsidR="006F4222" w:rsidRPr="003B4B87" w:rsidRDefault="006F4222" w:rsidP="00640184">
      <w:pPr>
        <w:spacing w:after="0"/>
        <w:rPr>
          <w:b/>
        </w:rPr>
      </w:pPr>
    </w:p>
    <w:p w14:paraId="0AF21B64" w14:textId="0D84B0CE" w:rsidR="006F4222" w:rsidRPr="003B4B87" w:rsidRDefault="00611E61" w:rsidP="006F4222">
      <w:pPr>
        <w:spacing w:after="0"/>
      </w:pPr>
      <w:r w:rsidRPr="003B4B87">
        <w:t>To Whom It May Concern:</w:t>
      </w:r>
    </w:p>
    <w:p w14:paraId="0511876D" w14:textId="77777777" w:rsidR="006F4222" w:rsidRPr="003B4B87" w:rsidRDefault="006F4222" w:rsidP="006F4222">
      <w:pPr>
        <w:spacing w:after="0"/>
      </w:pPr>
    </w:p>
    <w:p w14:paraId="35E19951" w14:textId="7CB289C6" w:rsidR="000F6F95" w:rsidRPr="003B4B87" w:rsidRDefault="000F6F95" w:rsidP="000F6F95">
      <w:r w:rsidRPr="003B4B87">
        <w:t>As CMS considers policy changes and updates for Medicare Advantage and the Prescription Drug Benefit Program for the 2019 contract year, we take this opportunity to remind those interested of the important role accreditation plays in the safe and effective dispensing of prescription medications in the United States.</w:t>
      </w:r>
    </w:p>
    <w:p w14:paraId="2BBAED48" w14:textId="0DD76669" w:rsidR="000F6F95" w:rsidRPr="003B4B87" w:rsidRDefault="000F6F95" w:rsidP="000F6F95">
      <w:pPr>
        <w:rPr>
          <w:rFonts w:eastAsia="Times New Roman" w:cs="Arial"/>
          <w:color w:val="000000"/>
          <w:shd w:val="clear" w:color="auto" w:fill="FFFFFF"/>
        </w:rPr>
      </w:pPr>
      <w:r w:rsidRPr="0066106B">
        <w:rPr>
          <w:rFonts w:eastAsia="Times New Roman" w:cs="Arial"/>
          <w:color w:val="000000"/>
          <w:shd w:val="clear" w:color="auto" w:fill="FFFFFF"/>
        </w:rPr>
        <w:t>We believe that accreditation by a CMS-</w:t>
      </w:r>
      <w:r w:rsidR="008F3505" w:rsidRPr="0066106B">
        <w:rPr>
          <w:rFonts w:eastAsia="Times New Roman" w:cs="Arial"/>
          <w:color w:val="000000"/>
          <w:shd w:val="clear" w:color="auto" w:fill="FFFFFF"/>
        </w:rPr>
        <w:t>approved national</w:t>
      </w:r>
      <w:r w:rsidRPr="0066106B">
        <w:rPr>
          <w:rFonts w:eastAsia="Times New Roman" w:cs="Arial"/>
          <w:color w:val="000000"/>
          <w:shd w:val="clear" w:color="auto" w:fill="FFFFFF"/>
        </w:rPr>
        <w:t xml:space="preserve"> accred</w:t>
      </w:r>
      <w:r w:rsidR="008F3505" w:rsidRPr="0066106B">
        <w:rPr>
          <w:rFonts w:eastAsia="Times New Roman" w:cs="Arial"/>
          <w:color w:val="000000"/>
          <w:shd w:val="clear" w:color="auto" w:fill="FFFFFF"/>
        </w:rPr>
        <w:t>iting</w:t>
      </w:r>
      <w:r w:rsidRPr="0066106B">
        <w:rPr>
          <w:rFonts w:eastAsia="Times New Roman" w:cs="Arial"/>
          <w:color w:val="000000"/>
          <w:shd w:val="clear" w:color="auto" w:fill="FFFFFF"/>
        </w:rPr>
        <w:t xml:space="preserve"> organization is a reliable indicator of quality and a high level of service being delivered </w:t>
      </w:r>
      <w:r w:rsidR="0093371B" w:rsidRPr="0066106B">
        <w:rPr>
          <w:rFonts w:eastAsia="Times New Roman" w:cs="Arial"/>
          <w:color w:val="000000"/>
          <w:shd w:val="clear" w:color="auto" w:fill="FFFFFF"/>
        </w:rPr>
        <w:t>to patients. As such, we</w:t>
      </w:r>
      <w:r w:rsidR="00BA69FA" w:rsidRPr="0066106B">
        <w:rPr>
          <w:rFonts w:eastAsia="Times New Roman" w:cs="Arial"/>
          <w:color w:val="000000"/>
          <w:shd w:val="clear" w:color="auto" w:fill="FFFFFF"/>
        </w:rPr>
        <w:t xml:space="preserve"> further assert that</w:t>
      </w:r>
      <w:r w:rsidR="0093371B" w:rsidRPr="0066106B">
        <w:rPr>
          <w:rFonts w:eastAsia="Times New Roman" w:cs="Arial"/>
          <w:color w:val="000000"/>
          <w:shd w:val="clear" w:color="auto" w:fill="FFFFFF"/>
        </w:rPr>
        <w:t xml:space="preserve"> CMS approval should be the only requirement for acceptance of accreditation in </w:t>
      </w:r>
      <w:r w:rsidR="00A64834" w:rsidRPr="0066106B">
        <w:rPr>
          <w:rFonts w:eastAsia="Times New Roman" w:cs="Arial"/>
          <w:color w:val="000000"/>
          <w:shd w:val="clear" w:color="auto" w:fill="FFFFFF"/>
        </w:rPr>
        <w:t xml:space="preserve">pharmacy </w:t>
      </w:r>
      <w:r w:rsidR="0093371B" w:rsidRPr="0066106B">
        <w:rPr>
          <w:rFonts w:eastAsia="Times New Roman" w:cs="Arial"/>
          <w:color w:val="000000"/>
          <w:shd w:val="clear" w:color="auto" w:fill="FFFFFF"/>
        </w:rPr>
        <w:t xml:space="preserve">networks. </w:t>
      </w:r>
      <w:r w:rsidR="009672E1" w:rsidRPr="0066106B">
        <w:rPr>
          <w:rFonts w:eastAsia="Times New Roman" w:cs="Arial"/>
          <w:color w:val="000000"/>
          <w:shd w:val="clear" w:color="auto" w:fill="FFFFFF"/>
        </w:rPr>
        <w:t>Specifically</w:t>
      </w:r>
      <w:r w:rsidR="0093371B" w:rsidRPr="0066106B">
        <w:rPr>
          <w:rFonts w:eastAsia="Times New Roman" w:cs="Arial"/>
          <w:color w:val="000000"/>
          <w:shd w:val="clear" w:color="auto" w:fill="FFFFFF"/>
        </w:rPr>
        <w:t>, pharmacy providers should be free to choose which CMS-approved accrediting organization</w:t>
      </w:r>
      <w:r w:rsidR="00652BC2" w:rsidRPr="0066106B">
        <w:rPr>
          <w:rFonts w:eastAsia="Times New Roman" w:cs="Arial"/>
          <w:color w:val="000000"/>
          <w:shd w:val="clear" w:color="auto" w:fill="FFFFFF"/>
        </w:rPr>
        <w:t>(</w:t>
      </w:r>
      <w:r w:rsidR="00E06DFE" w:rsidRPr="0066106B">
        <w:rPr>
          <w:rFonts w:eastAsia="Times New Roman" w:cs="Arial"/>
          <w:color w:val="000000"/>
          <w:shd w:val="clear" w:color="auto" w:fill="FFFFFF"/>
        </w:rPr>
        <w:t>s</w:t>
      </w:r>
      <w:r w:rsidR="00652BC2" w:rsidRPr="0066106B">
        <w:rPr>
          <w:rFonts w:eastAsia="Times New Roman" w:cs="Arial"/>
          <w:color w:val="000000"/>
          <w:shd w:val="clear" w:color="auto" w:fill="FFFFFF"/>
        </w:rPr>
        <w:t>) to</w:t>
      </w:r>
      <w:r w:rsidR="0093371B" w:rsidRPr="0066106B">
        <w:rPr>
          <w:rFonts w:eastAsia="Times New Roman" w:cs="Arial"/>
          <w:color w:val="000000"/>
          <w:shd w:val="clear" w:color="auto" w:fill="FFFFFF"/>
        </w:rPr>
        <w:t xml:space="preserve"> en</w:t>
      </w:r>
      <w:r w:rsidR="00A64834" w:rsidRPr="0066106B">
        <w:rPr>
          <w:rFonts w:eastAsia="Times New Roman" w:cs="Arial"/>
          <w:color w:val="000000"/>
          <w:shd w:val="clear" w:color="auto" w:fill="FFFFFF"/>
        </w:rPr>
        <w:t>gage with. We believe all stakeholders are</w:t>
      </w:r>
      <w:r w:rsidR="0093371B" w:rsidRPr="0066106B">
        <w:rPr>
          <w:rFonts w:eastAsia="Times New Roman" w:cs="Arial"/>
          <w:color w:val="000000"/>
          <w:shd w:val="clear" w:color="auto" w:fill="FFFFFF"/>
        </w:rPr>
        <w:t xml:space="preserve"> best served if accrediting organizations are forced to earn their standing in the market, rather than have </w:t>
      </w:r>
      <w:r w:rsidR="00A64834" w:rsidRPr="0066106B">
        <w:rPr>
          <w:rFonts w:eastAsia="Times New Roman" w:cs="Arial"/>
          <w:color w:val="000000"/>
          <w:shd w:val="clear" w:color="auto" w:fill="FFFFFF"/>
        </w:rPr>
        <w:t xml:space="preserve">some networks </w:t>
      </w:r>
      <w:r w:rsidR="008428AA" w:rsidRPr="0066106B">
        <w:rPr>
          <w:rFonts w:eastAsia="Times New Roman" w:cs="Arial"/>
          <w:color w:val="000000"/>
          <w:shd w:val="clear" w:color="auto" w:fill="FFFFFF"/>
        </w:rPr>
        <w:t>mandate</w:t>
      </w:r>
      <w:r w:rsidR="00A64834" w:rsidRPr="0066106B">
        <w:rPr>
          <w:rFonts w:eastAsia="Times New Roman" w:cs="Arial"/>
          <w:color w:val="000000"/>
          <w:shd w:val="clear" w:color="auto" w:fill="FFFFFF"/>
        </w:rPr>
        <w:t xml:space="preserve"> the use of a particular accrediting organization. </w:t>
      </w:r>
      <w:r w:rsidR="00652BC2" w:rsidRPr="0066106B">
        <w:rPr>
          <w:rFonts w:eastAsia="Times New Roman" w:cs="Arial"/>
          <w:color w:val="000000"/>
          <w:shd w:val="clear" w:color="auto" w:fill="FFFFFF"/>
        </w:rPr>
        <w:t>Mandating the use of a particular accrediting organization, aside from providing that organization with no incentive to incorporate efficiencies or adapt to meet market need, creates unreasonable bur</w:t>
      </w:r>
      <w:r w:rsidR="0066106B" w:rsidRPr="0066106B">
        <w:rPr>
          <w:rFonts w:eastAsia="Times New Roman" w:cs="Arial"/>
          <w:color w:val="000000"/>
          <w:shd w:val="clear" w:color="auto" w:fill="FFFFFF"/>
        </w:rPr>
        <w:t>dens on providers and restricts</w:t>
      </w:r>
      <w:r w:rsidR="00652BC2" w:rsidRPr="0066106B">
        <w:rPr>
          <w:rFonts w:eastAsia="Times New Roman" w:cs="Arial"/>
          <w:color w:val="000000"/>
          <w:shd w:val="clear" w:color="auto" w:fill="FFFFFF"/>
        </w:rPr>
        <w:t xml:space="preserve"> access to medications for patients, as well as allowing for arti</w:t>
      </w:r>
      <w:r w:rsidR="0066106B" w:rsidRPr="0066106B">
        <w:rPr>
          <w:rFonts w:eastAsia="Times New Roman" w:cs="Arial"/>
          <w:color w:val="000000"/>
          <w:shd w:val="clear" w:color="auto" w:fill="FFFFFF"/>
        </w:rPr>
        <w:t>ficial price inflation, which may</w:t>
      </w:r>
      <w:r w:rsidR="00652BC2" w:rsidRPr="0066106B">
        <w:rPr>
          <w:rFonts w:eastAsia="Times New Roman" w:cs="Arial"/>
          <w:color w:val="000000"/>
          <w:shd w:val="clear" w:color="auto" w:fill="FFFFFF"/>
        </w:rPr>
        <w:t xml:space="preserve"> ultimately </w:t>
      </w:r>
      <w:r w:rsidR="0066106B" w:rsidRPr="0066106B">
        <w:rPr>
          <w:rFonts w:eastAsia="Times New Roman" w:cs="Arial"/>
          <w:color w:val="000000"/>
          <w:shd w:val="clear" w:color="auto" w:fill="FFFFFF"/>
        </w:rPr>
        <w:t xml:space="preserve">be </w:t>
      </w:r>
      <w:r w:rsidR="00652BC2" w:rsidRPr="0066106B">
        <w:rPr>
          <w:rFonts w:eastAsia="Times New Roman" w:cs="Arial"/>
          <w:color w:val="000000"/>
          <w:shd w:val="clear" w:color="auto" w:fill="FFFFFF"/>
        </w:rPr>
        <w:t xml:space="preserve">borne in part by </w:t>
      </w:r>
      <w:r w:rsidR="00C265FC" w:rsidRPr="0066106B">
        <w:rPr>
          <w:rFonts w:eastAsia="Times New Roman" w:cs="Arial"/>
          <w:color w:val="000000"/>
          <w:shd w:val="clear" w:color="auto" w:fill="FFFFFF"/>
        </w:rPr>
        <w:t>patients</w:t>
      </w:r>
      <w:r w:rsidR="00652BC2" w:rsidRPr="0066106B">
        <w:rPr>
          <w:rFonts w:eastAsia="Times New Roman" w:cs="Arial"/>
          <w:color w:val="000000"/>
          <w:shd w:val="clear" w:color="auto" w:fill="FFFFFF"/>
        </w:rPr>
        <w:t>.</w:t>
      </w:r>
    </w:p>
    <w:p w14:paraId="1D3A0583" w14:textId="2D237BE8" w:rsidR="000F6F95" w:rsidRPr="003B4B87" w:rsidRDefault="00820116" w:rsidP="000F6F95">
      <w:r>
        <w:t>A</w:t>
      </w:r>
      <w:r w:rsidR="000F6F95" w:rsidRPr="003B4B87">
        <w:t>ccreditation is a rigorous, transparent and comprehensive process in which a health care organization undergoes an examination of its policies, administration, human resources, provision of care, documentation, performance improvement and safety practices.  This impartial, independent evaluation provides for the assessment, education and improvement of processes and quality of care.  Accreditation standards set quality benchmarks that supersede regulatory requirements to promote improvement throughout all aspects of the organization.</w:t>
      </w:r>
    </w:p>
    <w:p w14:paraId="4740799D" w14:textId="3C711625" w:rsidR="000F6F95" w:rsidRPr="003B4B87" w:rsidRDefault="000F6F95" w:rsidP="000F6F95">
      <w:pPr>
        <w:rPr>
          <w:rFonts w:eastAsia="Times New Roman" w:cs="Arial"/>
          <w:color w:val="000000"/>
          <w:shd w:val="clear" w:color="auto" w:fill="FFFFFF"/>
        </w:rPr>
      </w:pPr>
      <w:r w:rsidRPr="003B4B87">
        <w:rPr>
          <w:rFonts w:eastAsia="Times New Roman" w:cs="Arial"/>
          <w:color w:val="000000"/>
          <w:shd w:val="clear" w:color="auto" w:fill="FFFFFF"/>
        </w:rPr>
        <w:lastRenderedPageBreak/>
        <w:t xml:space="preserve">We therefore believe that an accreditation requirement </w:t>
      </w:r>
      <w:r w:rsidR="009B5209">
        <w:rPr>
          <w:rFonts w:eastAsia="Times New Roman" w:cs="Arial"/>
          <w:color w:val="000000"/>
          <w:shd w:val="clear" w:color="auto" w:fill="FFFFFF"/>
        </w:rPr>
        <w:t>i</w:t>
      </w:r>
      <w:r w:rsidRPr="003B4B87">
        <w:rPr>
          <w:rFonts w:eastAsia="Times New Roman" w:cs="Arial"/>
          <w:color w:val="000000"/>
          <w:shd w:val="clear" w:color="auto" w:fill="FFFFFF"/>
        </w:rPr>
        <w:t>s consistent with CMS’ stated goals of promoting innovation while improving quality and empowering Medicare Advantage and Part D sponsors with tools to improve quality of care and provide more choices for plan enrollees.</w:t>
      </w:r>
    </w:p>
    <w:p w14:paraId="2EB06E86" w14:textId="7C8A07DF" w:rsidR="000F6F95" w:rsidRPr="003B4B87" w:rsidRDefault="000F6F95" w:rsidP="000F6F95">
      <w:r w:rsidRPr="003B4B87">
        <w:t>It is also significant to note that this rigorous, independent assessment of a pharmacy provider’s fitness and qualifications to dispense medications in a safe and compliant manner occurs at no cost to the government or to th</w:t>
      </w:r>
      <w:r w:rsidR="003B131C" w:rsidRPr="003B4B87">
        <w:t>e public.</w:t>
      </w:r>
    </w:p>
    <w:p w14:paraId="70EEF22A" w14:textId="77777777" w:rsidR="00204E78" w:rsidRPr="003B4B87" w:rsidRDefault="00204E78">
      <w:pPr>
        <w:spacing w:after="0" w:line="240" w:lineRule="auto"/>
      </w:pPr>
      <w:r w:rsidRPr="003B4B87">
        <w:br w:type="page"/>
      </w:r>
    </w:p>
    <w:p w14:paraId="535E888D" w14:textId="096B3578" w:rsidR="000F6F95" w:rsidRPr="003B4B87" w:rsidRDefault="000F6F95" w:rsidP="000F6F95">
      <w:bookmarkStart w:id="0" w:name="_GoBack"/>
      <w:r w:rsidRPr="003B4B87">
        <w:lastRenderedPageBreak/>
        <w:t>Accreditation Commission for Health Care (ACHC) is an independent, private, not-for-profit Corporation established in 1986 and is tax-exempt under Section 501 (c) (3) of the Internal Revenue Code.  ACHC is committed to delivering solutions that improve patient safety and quality of care, meeting customer and regulatory requirements, enhancing employee skills and performance, and continuous improvement of its quality management systems and processes. ACHC is a nationally recognized Accrediting Organization (AO) with deeming authority for Home Health, Hospice and Durable Medical Equipment, Prosthetics, Orthotics and Supplies (DMEPOS).  In addition, ACHC provides accreditation programs for Ambulatory Infusion Centers, Infusion Nursing, Infusion Pharmacy, Specialty Pharmacy, Long Term Care Pharmacy, Sterile/Non-sterile Compounding, Private Duty Nursing/Aide/Companion, Sleep Centers and Behavioral Health Services.</w:t>
      </w:r>
    </w:p>
    <w:p w14:paraId="6CA965AF" w14:textId="77777777" w:rsidR="000F6F95" w:rsidRPr="003B4B87" w:rsidRDefault="000F6F95" w:rsidP="000F6F95">
      <w:r w:rsidRPr="003B4B87">
        <w:t>We thank you for this opportunity to provide feedback on these important policy changes.</w:t>
      </w:r>
    </w:p>
    <w:bookmarkEnd w:id="0"/>
    <w:p w14:paraId="40444FDB" w14:textId="77777777" w:rsidR="00290C76" w:rsidRPr="003B4B87" w:rsidRDefault="00290C76" w:rsidP="003E1D9E">
      <w:pPr>
        <w:tabs>
          <w:tab w:val="left" w:leader="underscore" w:pos="5580"/>
          <w:tab w:val="left" w:pos="5760"/>
          <w:tab w:val="left" w:leader="underscore" w:pos="5850"/>
          <w:tab w:val="left" w:pos="5875"/>
          <w:tab w:val="left" w:leader="underscore" w:pos="9000"/>
        </w:tabs>
        <w:jc w:val="both"/>
        <w:rPr>
          <w:bCs/>
        </w:rPr>
      </w:pPr>
    </w:p>
    <w:sectPr w:rsidR="00290C76" w:rsidRPr="003B4B87" w:rsidSect="003E1D9E">
      <w:headerReference w:type="default" r:id="rId11"/>
      <w:footerReference w:type="default" r:id="rId12"/>
      <w:pgSz w:w="12240" w:h="15840"/>
      <w:pgMar w:top="1872" w:right="1800" w:bottom="1584"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E2C36" w14:textId="77777777" w:rsidR="00EE5081" w:rsidRDefault="00EE5081" w:rsidP="00F616E8">
      <w:r>
        <w:separator/>
      </w:r>
    </w:p>
  </w:endnote>
  <w:endnote w:type="continuationSeparator" w:id="0">
    <w:p w14:paraId="589E753E" w14:textId="77777777" w:rsidR="00EE5081" w:rsidRDefault="00EE5081" w:rsidP="00F61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pex New Book">
    <w:altName w:val="Tahoma"/>
    <w:charset w:val="00"/>
    <w:family w:val="swiss"/>
    <w:pitch w:val="variable"/>
    <w:sig w:usb0="00000001" w:usb1="5001606B" w:usb2="00000010" w:usb3="00000000" w:csb0="000001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08FC" w14:textId="77777777" w:rsidR="00F06724" w:rsidRDefault="00F06724" w:rsidP="00F616E8">
    <w:pPr>
      <w:pStyle w:val="Footer"/>
      <w:rPr>
        <w:noProof/>
      </w:rPr>
    </w:pPr>
    <w:r>
      <w:rPr>
        <w:noProof/>
      </w:rPr>
      <w:drawing>
        <wp:anchor distT="0" distB="0" distL="114300" distR="114300" simplePos="0" relativeHeight="251662336" behindDoc="1" locked="0" layoutInCell="1" allowOverlap="1" wp14:anchorId="08954564" wp14:editId="6193C24D">
          <wp:simplePos x="0" y="0"/>
          <wp:positionH relativeFrom="column">
            <wp:posOffset>-431048</wp:posOffset>
          </wp:positionH>
          <wp:positionV relativeFrom="paragraph">
            <wp:posOffset>-140335</wp:posOffset>
          </wp:positionV>
          <wp:extent cx="6400800" cy="621665"/>
          <wp:effectExtent l="0" t="0" r="0" b="698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621665"/>
                  </a:xfrm>
                  <a:prstGeom prst="rect">
                    <a:avLst/>
                  </a:prstGeom>
                  <a:noFill/>
                </pic:spPr>
              </pic:pic>
            </a:graphicData>
          </a:graphic>
          <wp14:sizeRelH relativeFrom="page">
            <wp14:pctWidth>0</wp14:pctWidth>
          </wp14:sizeRelH>
          <wp14:sizeRelV relativeFrom="page">
            <wp14:pctHeight>0</wp14:pctHeight>
          </wp14:sizeRelV>
        </wp:anchor>
      </w:drawing>
    </w:r>
  </w:p>
  <w:p w14:paraId="4D92AC7F" w14:textId="77777777" w:rsidR="00F06724" w:rsidRDefault="00F06724" w:rsidP="00F616E8">
    <w:pPr>
      <w:pStyle w:val="Footer"/>
    </w:pPr>
  </w:p>
  <w:p w14:paraId="0EF07522" w14:textId="77777777" w:rsidR="00F06724" w:rsidRPr="0021291D" w:rsidRDefault="00F06724" w:rsidP="00F616E8">
    <w:pPr>
      <w:pStyle w:val="Footer"/>
      <w:rPr>
        <w:rFonts w:ascii="Calibri" w:hAnsi="Calibri"/>
      </w:rPr>
    </w:pPr>
    <w:r>
      <w:tab/>
    </w:r>
  </w:p>
  <w:p w14:paraId="39CA4988" w14:textId="77777777" w:rsidR="00F06724" w:rsidRPr="0021291D" w:rsidRDefault="00F06724" w:rsidP="00F616E8">
    <w:pPr>
      <w:pStyle w:val="Footer"/>
      <w:rPr>
        <w:rFonts w:ascii="Apex New Book" w:hAnsi="Apex New Book"/>
        <w:sz w:val="16"/>
        <w:szCs w:val="16"/>
      </w:rPr>
    </w:pPr>
    <w:r w:rsidRPr="0021291D">
      <w:rPr>
        <w:rFonts w:ascii="Calibri" w:hAnsi="Calibri"/>
      </w:rPr>
      <w:tab/>
    </w:r>
    <w:r w:rsidRPr="0021291D">
      <w:rPr>
        <w:rFonts w:ascii="Apex New Book" w:hAnsi="Apex New Book"/>
        <w:color w:val="D9D9D9" w:themeColor="background1" w:themeShade="D9"/>
        <w:sz w:val="16"/>
        <w:szCs w:val="16"/>
      </w:rPr>
      <w:t>[126]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76E0F" w14:textId="77777777" w:rsidR="00EE5081" w:rsidRDefault="00EE5081" w:rsidP="00F616E8">
      <w:r>
        <w:separator/>
      </w:r>
    </w:p>
  </w:footnote>
  <w:footnote w:type="continuationSeparator" w:id="0">
    <w:p w14:paraId="60D24BEC" w14:textId="77777777" w:rsidR="00EE5081" w:rsidRDefault="00EE5081" w:rsidP="00F61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D92EA" w14:textId="77777777" w:rsidR="00F06724" w:rsidRPr="00F616E8" w:rsidRDefault="00F06724" w:rsidP="00F616E8">
    <w:pPr>
      <w:pStyle w:val="Header"/>
    </w:pPr>
    <w:r>
      <w:rPr>
        <w:noProof/>
      </w:rPr>
      <w:drawing>
        <wp:anchor distT="0" distB="0" distL="114300" distR="114300" simplePos="0" relativeHeight="251660288" behindDoc="1" locked="0" layoutInCell="1" allowOverlap="1" wp14:anchorId="34C492D2" wp14:editId="74414F8A">
          <wp:simplePos x="0" y="0"/>
          <wp:positionH relativeFrom="column">
            <wp:posOffset>4114800</wp:posOffset>
          </wp:positionH>
          <wp:positionV relativeFrom="paragraph">
            <wp:posOffset>-196215</wp:posOffset>
          </wp:positionV>
          <wp:extent cx="2059940" cy="76771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767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4D9F"/>
    <w:multiLevelType w:val="hybridMultilevel"/>
    <w:tmpl w:val="010EC42E"/>
    <w:lvl w:ilvl="0" w:tplc="49D6F722">
      <w:start w:val="1"/>
      <w:numFmt w:val="upperLetter"/>
      <w:lvlText w:val="%1."/>
      <w:lvlJc w:val="left"/>
      <w:pPr>
        <w:tabs>
          <w:tab w:val="num" w:pos="936"/>
        </w:tabs>
        <w:ind w:left="778" w:hanging="778"/>
      </w:pPr>
      <w:rPr>
        <w:rFonts w:hint="default"/>
        <w:b/>
      </w:rPr>
    </w:lvl>
    <w:lvl w:ilvl="1" w:tplc="0409000F">
      <w:start w:val="1"/>
      <w:numFmt w:val="decimal"/>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15:restartNumberingAfterBreak="0">
    <w:nsid w:val="14A54383"/>
    <w:multiLevelType w:val="hybridMultilevel"/>
    <w:tmpl w:val="BE5C878E"/>
    <w:lvl w:ilvl="0" w:tplc="D6B69AB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FF625F"/>
    <w:multiLevelType w:val="hybridMultilevel"/>
    <w:tmpl w:val="35CAEC6A"/>
    <w:lvl w:ilvl="0" w:tplc="5C64004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6E5799D"/>
    <w:multiLevelType w:val="hybridMultilevel"/>
    <w:tmpl w:val="C3169CEE"/>
    <w:lvl w:ilvl="0" w:tplc="0409000F">
      <w:start w:val="1"/>
      <w:numFmt w:val="decimal"/>
      <w:lvlText w:val="%1."/>
      <w:lvlJc w:val="left"/>
      <w:pPr>
        <w:tabs>
          <w:tab w:val="num" w:pos="1080"/>
        </w:tabs>
        <w:ind w:left="1080" w:hanging="360"/>
      </w:pPr>
    </w:lvl>
    <w:lvl w:ilvl="1" w:tplc="04090015">
      <w:start w:val="1"/>
      <w:numFmt w:val="upp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5EF093F"/>
    <w:multiLevelType w:val="hybridMultilevel"/>
    <w:tmpl w:val="48901494"/>
    <w:lvl w:ilvl="0" w:tplc="3844D1C0">
      <w:start w:val="1"/>
      <w:numFmt w:val="decimal"/>
      <w:lvlText w:val="%1."/>
      <w:lvlJc w:val="left"/>
      <w:pPr>
        <w:tabs>
          <w:tab w:val="num" w:pos="1080"/>
        </w:tabs>
        <w:ind w:left="1080" w:hanging="360"/>
      </w:pPr>
      <w:rPr>
        <w:b w:val="0"/>
      </w:rPr>
    </w:lvl>
    <w:lvl w:ilvl="1" w:tplc="CAE08D08">
      <w:start w:val="1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E03B13"/>
    <w:multiLevelType w:val="hybridMultilevel"/>
    <w:tmpl w:val="D46A8CA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2E2623"/>
    <w:multiLevelType w:val="hybridMultilevel"/>
    <w:tmpl w:val="82D8349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A3789A"/>
    <w:multiLevelType w:val="hybridMultilevel"/>
    <w:tmpl w:val="DD826674"/>
    <w:lvl w:ilvl="0" w:tplc="E70A0AA0">
      <w:start w:val="1"/>
      <w:numFmt w:val="decimal"/>
      <w:lvlText w:val="%1."/>
      <w:lvlJc w:val="left"/>
      <w:pPr>
        <w:tabs>
          <w:tab w:val="num" w:pos="1140"/>
        </w:tabs>
        <w:ind w:left="1140" w:hanging="360"/>
      </w:pPr>
      <w:rPr>
        <w:b w:val="0"/>
      </w:rPr>
    </w:lvl>
    <w:lvl w:ilvl="1" w:tplc="04090015">
      <w:start w:val="1"/>
      <w:numFmt w:val="upperLetter"/>
      <w:lvlText w:val="%2."/>
      <w:lvlJc w:val="left"/>
      <w:pPr>
        <w:tabs>
          <w:tab w:val="num" w:pos="1860"/>
        </w:tabs>
        <w:ind w:left="1860" w:hanging="360"/>
      </w:pPr>
      <w:rPr>
        <w:b/>
      </w:r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num w:numId="1">
    <w:abstractNumId w:val="0"/>
  </w:num>
  <w:num w:numId="2">
    <w:abstractNumId w:val="5"/>
  </w:num>
  <w:num w:numId="3">
    <w:abstractNumId w:val="3"/>
  </w:num>
  <w:num w:numId="4">
    <w:abstractNumId w:val="4"/>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22"/>
    <w:rsid w:val="000A490B"/>
    <w:rsid w:val="000F6F95"/>
    <w:rsid w:val="00151438"/>
    <w:rsid w:val="001A7D0E"/>
    <w:rsid w:val="00204E78"/>
    <w:rsid w:val="0021291D"/>
    <w:rsid w:val="00250C77"/>
    <w:rsid w:val="00283B79"/>
    <w:rsid w:val="00290C76"/>
    <w:rsid w:val="002A7110"/>
    <w:rsid w:val="00304589"/>
    <w:rsid w:val="00331273"/>
    <w:rsid w:val="003709A6"/>
    <w:rsid w:val="003B131C"/>
    <w:rsid w:val="003B4B87"/>
    <w:rsid w:val="003E1D9E"/>
    <w:rsid w:val="003E2B50"/>
    <w:rsid w:val="005B303D"/>
    <w:rsid w:val="00611E61"/>
    <w:rsid w:val="00640184"/>
    <w:rsid w:val="00652BC2"/>
    <w:rsid w:val="00654C83"/>
    <w:rsid w:val="0066106B"/>
    <w:rsid w:val="006F4222"/>
    <w:rsid w:val="00767710"/>
    <w:rsid w:val="00820116"/>
    <w:rsid w:val="008428AA"/>
    <w:rsid w:val="0085404A"/>
    <w:rsid w:val="008A25AA"/>
    <w:rsid w:val="008F3505"/>
    <w:rsid w:val="008F54DC"/>
    <w:rsid w:val="00924F6D"/>
    <w:rsid w:val="0093371B"/>
    <w:rsid w:val="009672E1"/>
    <w:rsid w:val="009B5209"/>
    <w:rsid w:val="00A64834"/>
    <w:rsid w:val="00BA69FA"/>
    <w:rsid w:val="00BC369C"/>
    <w:rsid w:val="00C265FC"/>
    <w:rsid w:val="00C754A9"/>
    <w:rsid w:val="00CB7C8E"/>
    <w:rsid w:val="00CE1783"/>
    <w:rsid w:val="00D07750"/>
    <w:rsid w:val="00E06DFE"/>
    <w:rsid w:val="00E773F7"/>
    <w:rsid w:val="00EE5081"/>
    <w:rsid w:val="00F06724"/>
    <w:rsid w:val="00F616E8"/>
    <w:rsid w:val="00F766FB"/>
    <w:rsid w:val="00FF5162"/>
    <w:rsid w:val="00FF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5614A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222"/>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16E8"/>
    <w:pPr>
      <w:tabs>
        <w:tab w:val="center" w:pos="4320"/>
        <w:tab w:val="right" w:pos="8640"/>
      </w:tabs>
    </w:pPr>
  </w:style>
  <w:style w:type="character" w:customStyle="1" w:styleId="HeaderChar">
    <w:name w:val="Header Char"/>
    <w:basedOn w:val="DefaultParagraphFont"/>
    <w:link w:val="Header"/>
    <w:uiPriority w:val="99"/>
    <w:locked/>
    <w:rsid w:val="00F616E8"/>
    <w:rPr>
      <w:rFonts w:cs="Times New Roman"/>
    </w:rPr>
  </w:style>
  <w:style w:type="paragraph" w:styleId="Footer">
    <w:name w:val="footer"/>
    <w:basedOn w:val="Normal"/>
    <w:link w:val="FooterChar"/>
    <w:uiPriority w:val="99"/>
    <w:rsid w:val="00F616E8"/>
    <w:pPr>
      <w:tabs>
        <w:tab w:val="center" w:pos="4320"/>
        <w:tab w:val="right" w:pos="8640"/>
      </w:tabs>
    </w:pPr>
  </w:style>
  <w:style w:type="character" w:customStyle="1" w:styleId="FooterChar">
    <w:name w:val="Footer Char"/>
    <w:basedOn w:val="DefaultParagraphFont"/>
    <w:link w:val="Footer"/>
    <w:uiPriority w:val="99"/>
    <w:locked/>
    <w:rsid w:val="00F616E8"/>
    <w:rPr>
      <w:rFonts w:cs="Times New Roman"/>
    </w:rPr>
  </w:style>
  <w:style w:type="paragraph" w:styleId="BalloonText">
    <w:name w:val="Balloon Text"/>
    <w:basedOn w:val="Normal"/>
    <w:link w:val="BalloonTextChar"/>
    <w:uiPriority w:val="99"/>
    <w:semiHidden/>
    <w:rsid w:val="00F616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F616E8"/>
    <w:rPr>
      <w:rFonts w:ascii="Lucida Grande" w:hAnsi="Lucida Grande" w:cs="Lucida Grande"/>
      <w:sz w:val="18"/>
      <w:szCs w:val="18"/>
    </w:rPr>
  </w:style>
  <w:style w:type="paragraph" w:styleId="ListParagraph">
    <w:name w:val="List Paragraph"/>
    <w:basedOn w:val="Normal"/>
    <w:uiPriority w:val="34"/>
    <w:qFormat/>
    <w:rsid w:val="006F4222"/>
    <w:pPr>
      <w:ind w:left="720"/>
      <w:contextualSpacing/>
    </w:pPr>
  </w:style>
  <w:style w:type="character" w:styleId="Hyperlink">
    <w:name w:val="Hyperlink"/>
    <w:basedOn w:val="DefaultParagraphFont"/>
    <w:uiPriority w:val="99"/>
    <w:unhideWhenUsed/>
    <w:rsid w:val="006F4222"/>
    <w:rPr>
      <w:color w:val="0000FF" w:themeColor="hyperlink"/>
      <w:u w:val="single"/>
    </w:rPr>
  </w:style>
  <w:style w:type="character" w:styleId="Strong">
    <w:name w:val="Strong"/>
    <w:basedOn w:val="DefaultParagraphFont"/>
    <w:uiPriority w:val="22"/>
    <w:qFormat/>
    <w:locked/>
    <w:rsid w:val="00640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ES~1\AppData\Local\Temp\ACHC%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6F962F5C048B4695D5381246CA8CC0" ma:contentTypeVersion="1" ma:contentTypeDescription="Create a new document." ma:contentTypeScope="" ma:versionID="72e8edeee8fe9d326ec4f255a2bb9841">
  <xsd:schema xmlns:xsd="http://www.w3.org/2001/XMLSchema" xmlns:xs="http://www.w3.org/2001/XMLSchema" xmlns:p="http://schemas.microsoft.com/office/2006/metadata/properties" xmlns:ns2="0ceb99fc-1811-4a1b-b8a0-f8ebd3e52f8d" xmlns:ns3="7af39c91-4042-449c-a6dd-79ccff87325f" targetNamespace="http://schemas.microsoft.com/office/2006/metadata/properties" ma:root="true" ma:fieldsID="d22a941f3034a4756e4aced76d2e588a" ns2:_="" ns3:_="">
    <xsd:import namespace="0ceb99fc-1811-4a1b-b8a0-f8ebd3e52f8d"/>
    <xsd:import namespace="7af39c91-4042-449c-a6dd-79ccff87325f"/>
    <xsd:element name="properties">
      <xsd:complexType>
        <xsd:sequence>
          <xsd:element name="documentManagement">
            <xsd:complexType>
              <xsd:all>
                <xsd:element ref="ns2:Approver_x0020_1" minOccurs="0"/>
                <xsd:element ref="ns2:Approver_x0020_2" minOccurs="0"/>
                <xsd:element ref="ns2:Approver_x0020_3" minOccurs="0"/>
                <xsd:element ref="ns2:Approver_x0020_4" minOccurs="0"/>
                <xsd:element ref="ns2:Approver_x0020_5" minOccurs="0"/>
                <xsd:element ref="ns2:Approver_x0020_6" minOccurs="0"/>
                <xsd:element ref="ns2:Approver_x0020_7" minOccurs="0"/>
                <xsd:element ref="ns2:Approver_x0020_8" minOccurs="0"/>
                <xsd:element ref="ns2:Approver_x0020_9" minOccurs="0"/>
                <xsd:element ref="ns2:Approver_x0020_10" minOccurs="0"/>
                <xsd:element ref="ns2:Business_x0020_Segment" minOccurs="0"/>
                <xsd:element ref="ns2:Document_x0020_Type" minOccurs="0"/>
                <xsd:element ref="ns3:Corporate" minOccurs="0"/>
                <xsd:element ref="ns2:Program" minOccurs="0"/>
                <xsd:element ref="ns3:Sub_x0020_Service" minOccurs="0"/>
                <xsd:element ref="ns2:State" minOccurs="0"/>
                <xsd:element ref="ns2:Country" minOccurs="0"/>
                <xsd:element ref="ns3:Customer_x0020_Facing" minOccurs="0"/>
                <xsd:element ref="ns2:System_x0020_Connectivity" minOccurs="0"/>
                <xsd:element ref="ns2:Document_x0020_Owner" minOccurs="0"/>
                <xsd:element ref="ns3:Policy_x0020_Work_x0020_Instruction_x0020_Document_x0020_Number" minOccurs="0"/>
                <xsd:element ref="ns3:Title_x0020_Key_x0020_Words" minOccurs="0"/>
                <xsd:element ref="ns3:Effective_x0020_Date" minOccurs="0"/>
                <xsd:element ref="ns3:Source_x0020_Document_x0020_Type" minOccurs="0"/>
                <xsd:element ref="ns3:Notification_x0020_Group" minOccurs="0"/>
                <xsd:element ref="ns3:Notification_x0020_Group2" minOccurs="0"/>
                <xsd:element ref="ns3:Notification_x0020_Group3" minOccurs="0"/>
                <xsd:element ref="ns3:NotificationGroup5" minOccurs="0"/>
                <xsd:element ref="ns3:Notification_x0020_Group5" minOccurs="0"/>
                <xsd:element ref="ns3:Notification_x0020_Group6" minOccurs="0"/>
                <xsd:element ref="ns3:Notification_x0020_Group7" minOccurs="0"/>
                <xsd:element ref="ns3:Notification_x0020_Group8" minOccurs="0"/>
                <xsd:element ref="ns3:Notification_x0020_Group9" minOccurs="0"/>
                <xsd:element ref="ns3:Notification_x0020_Group10" minOccurs="0"/>
                <xsd:element ref="ns3:Notification_x0020_Group11" minOccurs="0"/>
                <xsd:element ref="ns3:Notification_x0020_Group12" minOccurs="0"/>
                <xsd:element ref="ns3:Notification_x0020_Group13" minOccurs="0"/>
                <xsd:element ref="ns3:Notification_x0020_Group14" minOccurs="0"/>
                <xsd:element ref="ns3:Notification_x0020_Group15" minOccurs="0"/>
                <xsd:element ref="ns3:Notification_x0020_Group16" minOccurs="0"/>
                <xsd:element ref="ns3:Notification_x0020_Group17" minOccurs="0"/>
                <xsd:element ref="ns3:Notification_x0020_Group18" minOccurs="0"/>
                <xsd:element ref="ns3:Notification_x0020_Group19" minOccurs="0"/>
                <xsd:element ref="ns3:Notification_x0020_Group20" minOccurs="0"/>
                <xsd:element ref="ns3:Notification_x0020_Group21" minOccurs="0"/>
                <xsd:element ref="ns3:Notification_x0020_Group22" minOccurs="0"/>
                <xsd:element ref="ns3:Notification_x0020_Group23" minOccurs="0"/>
                <xsd:element ref="ns3:Notification_x0020_Group24" minOccurs="0"/>
                <xsd:element ref="ns3:Notification_x0020_Group240" minOccurs="0"/>
                <xsd:element ref="ns3:Notification_x0020_Group25" minOccurs="0"/>
                <xsd:element ref="ns3:Notification_x0020_Group26" minOccurs="0"/>
                <xsd:element ref="ns3:Notification_x0020_Group27" minOccurs="0"/>
                <xsd:element ref="ns3:Notification_x0020_Group28" minOccurs="0"/>
                <xsd:element ref="ns3:Notification_x0020_Group29" minOccurs="0"/>
                <xsd:element ref="ns3:Notification_x0020_Group30" minOccurs="0"/>
                <xsd:element ref="ns3:Notification_x0020_Group31" minOccurs="0"/>
                <xsd:element ref="ns3:Notification_x0020_Group32" minOccurs="0"/>
                <xsd:element ref="ns3:Notification_x0020_Group33" minOccurs="0"/>
                <xsd:element ref="ns3:Notification_x0020_Group34" minOccurs="0"/>
                <xsd:element ref="ns3:Services" minOccurs="0"/>
                <xsd:element ref="ns2:Is_x0020_Source_x0020_File" minOccurs="0"/>
                <xsd:element ref="ns2:Document_x0020_Number"/>
                <xsd:element ref="ns2:Departments" minOccurs="0"/>
                <xsd:element ref="ns2:Approv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b99fc-1811-4a1b-b8a0-f8ebd3e52f8d" elementFormDefault="qualified">
    <xsd:import namespace="http://schemas.microsoft.com/office/2006/documentManagement/types"/>
    <xsd:import namespace="http://schemas.microsoft.com/office/infopath/2007/PartnerControls"/>
    <xsd:element name="Approver_x0020_1" ma:index="2" nillable="true" ma:displayName="Approver 1" ma:list="{9128f728-7e12-4085-a83f-7b2cf3993fff}" ma:internalName="Approver_x0020_1" ma:showField="Title" ma:web="0ceb99fc-1811-4a1b-b8a0-f8ebd3e52f8d">
      <xsd:simpleType>
        <xsd:restriction base="dms:Lookup"/>
      </xsd:simpleType>
    </xsd:element>
    <xsd:element name="Approver_x0020_2" ma:index="3" nillable="true" ma:displayName="Approver 2" ma:list="{9128f728-7e12-4085-a83f-7b2cf3993fff}" ma:internalName="Approver_x0020_2" ma:showField="Title" ma:web="0ceb99fc-1811-4a1b-b8a0-f8ebd3e52f8d">
      <xsd:simpleType>
        <xsd:restriction base="dms:Lookup"/>
      </xsd:simpleType>
    </xsd:element>
    <xsd:element name="Approver_x0020_3" ma:index="4" nillable="true" ma:displayName="Approver 3" ma:list="{9128f728-7e12-4085-a83f-7b2cf3993fff}" ma:internalName="Approver_x0020_3" ma:showField="Title" ma:web="0ceb99fc-1811-4a1b-b8a0-f8ebd3e52f8d">
      <xsd:simpleType>
        <xsd:restriction base="dms:Lookup"/>
      </xsd:simpleType>
    </xsd:element>
    <xsd:element name="Approver_x0020_4" ma:index="5" nillable="true" ma:displayName="Approver 4" ma:list="{9128f728-7e12-4085-a83f-7b2cf3993fff}" ma:internalName="Approver_x0020_4" ma:showField="Title" ma:web="0ceb99fc-1811-4a1b-b8a0-f8ebd3e52f8d">
      <xsd:simpleType>
        <xsd:restriction base="dms:Lookup"/>
      </xsd:simpleType>
    </xsd:element>
    <xsd:element name="Approver_x0020_5" ma:index="6" nillable="true" ma:displayName="Approver 5" ma:list="{9128f728-7e12-4085-a83f-7b2cf3993fff}" ma:internalName="Approver_x0020_5" ma:showField="Title" ma:web="0ceb99fc-1811-4a1b-b8a0-f8ebd3e52f8d">
      <xsd:simpleType>
        <xsd:restriction base="dms:Lookup"/>
      </xsd:simpleType>
    </xsd:element>
    <xsd:element name="Approver_x0020_6" ma:index="7" nillable="true" ma:displayName="Approver 6" ma:list="{9128f728-7e12-4085-a83f-7b2cf3993fff}" ma:internalName="Approver_x0020_6" ma:showField="Title" ma:web="0ceb99fc-1811-4a1b-b8a0-f8ebd3e52f8d">
      <xsd:simpleType>
        <xsd:restriction base="dms:Lookup"/>
      </xsd:simpleType>
    </xsd:element>
    <xsd:element name="Approver_x0020_7" ma:index="8" nillable="true" ma:displayName="Approver 7" ma:list="{9128f728-7e12-4085-a83f-7b2cf3993fff}" ma:internalName="Approver_x0020_7" ma:showField="Title" ma:web="0ceb99fc-1811-4a1b-b8a0-f8ebd3e52f8d">
      <xsd:simpleType>
        <xsd:restriction base="dms:Lookup"/>
      </xsd:simpleType>
    </xsd:element>
    <xsd:element name="Approver_x0020_8" ma:index="9" nillable="true" ma:displayName="Approver 8" ma:list="{9128f728-7e12-4085-a83f-7b2cf3993fff}" ma:internalName="Approver_x0020_8" ma:showField="Title" ma:web="0ceb99fc-1811-4a1b-b8a0-f8ebd3e52f8d">
      <xsd:simpleType>
        <xsd:restriction base="dms:Lookup"/>
      </xsd:simpleType>
    </xsd:element>
    <xsd:element name="Approver_x0020_9" ma:index="10" nillable="true" ma:displayName="Approver 9" ma:list="{9128f728-7e12-4085-a83f-7b2cf3993fff}" ma:internalName="Approver_x0020_9" ma:showField="Title" ma:web="0ceb99fc-1811-4a1b-b8a0-f8ebd3e52f8d">
      <xsd:simpleType>
        <xsd:restriction base="dms:Lookup"/>
      </xsd:simpleType>
    </xsd:element>
    <xsd:element name="Approver_x0020_10" ma:index="11" nillable="true" ma:displayName="Approver 10" ma:list="{9128f728-7e12-4085-a83f-7b2cf3993fff}" ma:internalName="Approver_x0020_10" ma:showField="Title" ma:web="0ceb99fc-1811-4a1b-b8a0-f8ebd3e52f8d">
      <xsd:simpleType>
        <xsd:restriction base="dms:Lookup"/>
      </xsd:simpleType>
    </xsd:element>
    <xsd:element name="Business_x0020_Segment" ma:index="12" nillable="true" ma:displayName="Business Segment" ma:default="ACHC" ma:description="Business Segment" ma:internalName="Business_x0020_Segment">
      <xsd:complexType>
        <xsd:complexContent>
          <xsd:extension base="dms:MultiChoice">
            <xsd:sequence>
              <xsd:element name="Value" maxOccurs="unbounded" minOccurs="0" nillable="true">
                <xsd:simpleType>
                  <xsd:restriction base="dms:Choice">
                    <xsd:enumeration value="ACHC"/>
                    <xsd:enumeration value="Corporate"/>
                    <xsd:enumeration value="AIS"/>
                    <xsd:enumeration value="ACHCI"/>
                    <xsd:enumeration value="AU"/>
                  </xsd:restriction>
                </xsd:simpleType>
              </xsd:element>
            </xsd:sequence>
          </xsd:extension>
        </xsd:complexContent>
      </xsd:complexType>
    </xsd:element>
    <xsd:element name="Document_x0020_Type" ma:index="13" nillable="true" ma:displayName="Document Type" ma:default="Guidance Document" ma:description="Document Type" ma:format="Dropdown" ma:internalName="Document_x0020_Type">
      <xsd:simpleType>
        <xsd:restriction base="dms:Choice">
          <xsd:enumeration value="Addendum"/>
          <xsd:enumeration value="Agreement"/>
          <xsd:enumeration value="Application"/>
          <xsd:enumeration value="Board"/>
          <xsd:enumeration value="Checklist"/>
          <xsd:enumeration value="Crosswalk"/>
          <xsd:enumeration value="Expense Report"/>
          <xsd:enumeration value="Form"/>
          <xsd:enumeration value="Guidance Document"/>
          <xsd:enumeration value="HIPAA Manual"/>
          <xsd:enumeration value="Letter"/>
          <xsd:enumeration value="Matrix"/>
          <xsd:enumeration value="Packet - Forms"/>
          <xsd:enumeration value="Policies and Procedures"/>
          <xsd:enumeration value="Policy"/>
          <xsd:enumeration value="Position Description"/>
          <xsd:enumeration value="Pricing Sheet"/>
          <xsd:enumeration value="Procedure"/>
          <xsd:enumeration value="Q&amp;A List"/>
          <xsd:enumeration value="Quality Manual Policy"/>
          <xsd:enumeration value="Quality Manual Work Instruction"/>
          <xsd:enumeration value="Support Work Instruction"/>
          <xsd:enumeration value="Template"/>
          <xsd:enumeration value="Training"/>
          <xsd:enumeration value="Worksheet"/>
        </xsd:restriction>
      </xsd:simpleType>
    </xsd:element>
    <xsd:element name="Program" ma:index="15" nillable="true" ma:displayName="Program" ma:default="Behavioral Health" ma:internalName="Program">
      <xsd:complexType>
        <xsd:complexContent>
          <xsd:extension base="dms:MultiChoice">
            <xsd:sequence>
              <xsd:element name="Value" maxOccurs="unbounded" minOccurs="0" nillable="true">
                <xsd:simpleType>
                  <xsd:restriction base="dms:Choice">
                    <xsd:enumeration value="Accelerated Sleep"/>
                    <xsd:enumeration value="Ambulatory Care"/>
                    <xsd:enumeration value="Behavioral Health"/>
                    <xsd:enumeration value="DMEPOS"/>
                    <xsd:enumeration value="Educational Resources"/>
                    <xsd:enumeration value="Home Care"/>
                    <xsd:enumeration value="Home Health"/>
                    <xsd:enumeration value="Hospice"/>
                    <xsd:enumeration value="Pharmacy"/>
                    <xsd:enumeration value="Private Duty"/>
                    <xsd:enumeration value="Sleep"/>
                  </xsd:restriction>
                </xsd:simpleType>
              </xsd:element>
            </xsd:sequence>
          </xsd:extension>
        </xsd:complexContent>
      </xsd:complexType>
    </xsd:element>
    <xsd:element name="State" ma:index="17" nillable="true" ma:displayName="State" ma:internalName="State">
      <xsd:complexType>
        <xsd:complexContent>
          <xsd:extension base="dms:MultiChoice">
            <xsd:sequence>
              <xsd:element name="Value" maxOccurs="unbounded" minOccurs="0" nillable="true">
                <xsd:simpleType>
                  <xsd:restriction base="dms:Choice">
                    <xsd:enumeration value="Florida"/>
                    <xsd:enumeration value="Iowa"/>
                    <xsd:enumeration value="Maryland"/>
                    <xsd:enumeration value="Missouri"/>
                    <xsd:enumeration value="Texas"/>
                  </xsd:restriction>
                </xsd:simpleType>
              </xsd:element>
            </xsd:sequence>
          </xsd:extension>
        </xsd:complexContent>
      </xsd:complexType>
    </xsd:element>
    <xsd:element name="Country" ma:index="18" nillable="true" ma:displayName="Country" ma:default="Canada" ma:internalName="Country">
      <xsd:complexType>
        <xsd:complexContent>
          <xsd:extension base="dms:MultiChoice">
            <xsd:sequence>
              <xsd:element name="Value" maxOccurs="unbounded" minOccurs="0" nillable="true">
                <xsd:simpleType>
                  <xsd:restriction base="dms:Choice">
                    <xsd:enumeration value="Canada"/>
                    <xsd:enumeration value="UAE"/>
                    <xsd:enumeration value="United States"/>
                  </xsd:restriction>
                </xsd:simpleType>
              </xsd:element>
            </xsd:sequence>
          </xsd:extension>
        </xsd:complexContent>
      </xsd:complexType>
    </xsd:element>
    <xsd:element name="System_x0020_Connectivity" ma:index="20" nillable="true" ma:displayName="System Connectivity" ma:default="ACHC Website" ma:internalName="System_x0020_Connectivity">
      <xsd:complexType>
        <xsd:complexContent>
          <xsd:extension base="dms:MultiChoice">
            <xsd:sequence>
              <xsd:element name="Value" maxOccurs="unbounded" minOccurs="0" nillable="true">
                <xsd:simpleType>
                  <xsd:restriction base="dms:Choice">
                    <xsd:enumeration value="ACHC Website"/>
                    <xsd:enumeration value="AMS"/>
                    <xsd:enumeration value="CC/SC Standard Download"/>
                    <xsd:enumeration value="Customer Central"/>
                    <xsd:enumeration value="Prism"/>
                    <xsd:enumeration value="Scheduling Software"/>
                    <xsd:enumeration value="Surveyor Central"/>
                  </xsd:restriction>
                </xsd:simpleType>
              </xsd:element>
            </xsd:sequence>
          </xsd:extension>
        </xsd:complexContent>
      </xsd:complexType>
    </xsd:element>
    <xsd:element name="Document_x0020_Owner" ma:index="21" nillable="true" ma:displayName="Document Owner" ma:default="Accreditation Manager" ma:format="Dropdown" ma:internalName="Document_x0020_Owner">
      <xsd:simpleType>
        <xsd:restriction base="dms:Choice">
          <xsd:enumeration value="Accreditation Manager"/>
          <xsd:enumeration value="Accreditation Manager DME RX SLP"/>
          <xsd:enumeration value="Accreditation Manager HH HSP PD"/>
          <xsd:enumeration value="Associate Clinical Director"/>
          <xsd:enumeration value="Associate Director Pharmacy"/>
          <xsd:enumeration value="CEO"/>
          <xsd:enumeration value="Director Business Management"/>
          <xsd:enumeration value="Director Human Resources"/>
          <xsd:enumeration value="Director of Operations"/>
          <xsd:enumeration value="Director Regulatory Affairs Quality"/>
          <xsd:enumeration value="Education Consulting Manager"/>
          <xsd:enumeration value="Marketing Manager"/>
          <xsd:enumeration value="Program Director DMEPOS RX SLP"/>
          <xsd:enumeration value="Regulatory Governmental Affairs Manager"/>
          <xsd:enumeration value="Senior Manager Quality"/>
        </xsd:restriction>
      </xsd:simpleType>
    </xsd:element>
    <xsd:element name="Is_x0020_Source_x0020_File" ma:index="62" nillable="true" ma:displayName="IsSource" ma:default="0" ma:description="This indicates that the file is a source file which gets converted into a pdf." ma:internalName="Is_x0020_Source_x0020_File">
      <xsd:simpleType>
        <xsd:restriction base="dms:Boolean"/>
      </xsd:simpleType>
    </xsd:element>
    <xsd:element name="Document_x0020_Number" ma:index="63" ma:displayName="Document #" ma:description="Document Number" ma:indexed="true" ma:internalName="Document_x0020_Number0">
      <xsd:simpleType>
        <xsd:restriction base="dms:Text">
          <xsd:maxLength value="20"/>
        </xsd:restriction>
      </xsd:simpleType>
    </xsd:element>
    <xsd:element name="Departments" ma:index="64" nillable="true" ma:displayName="Departments" ma:default="Accounting" ma:internalName="Departments0">
      <xsd:complexType>
        <xsd:complexContent>
          <xsd:extension base="dms:MultiChoice">
            <xsd:sequence>
              <xsd:element name="Value" maxOccurs="unbounded" minOccurs="0" nillable="true">
                <xsd:simpleType>
                  <xsd:restriction base="dms:Choice">
                    <xsd:enumeration value="Accounting"/>
                    <xsd:enumeration value="Accreditation"/>
                    <xsd:enumeration value="Accreditation University"/>
                    <xsd:enumeration value="Administration"/>
                    <xsd:enumeration value="Business Management"/>
                    <xsd:enumeration value="Clinical Compliance"/>
                    <xsd:enumeration value="Executive"/>
                    <xsd:enumeration value="Human Resources"/>
                    <xsd:enumeration value="Information Technology"/>
                    <xsd:enumeration value="Marketing"/>
                    <xsd:enumeration value="Operations"/>
                    <xsd:enumeration value="Privacy"/>
                    <xsd:enumeration value="Quality"/>
                    <xsd:enumeration value="Regulatory"/>
                    <xsd:enumeration value="Security"/>
                  </xsd:restriction>
                </xsd:simpleType>
              </xsd:element>
            </xsd:sequence>
          </xsd:extension>
        </xsd:complexContent>
      </xsd:complexType>
    </xsd:element>
    <xsd:element name="Approvers" ma:index="65" nillable="true" ma:displayName="Approvers" ma:list="{f19872eb-a112-4f7c-a9a7-b1d921dbc805}" ma:internalName="Approvers" ma:showField="Title" ma:web="0ceb99fc-1811-4a1b-b8a0-f8ebd3e52f8d">
      <xsd:complexType>
        <xsd:complexContent>
          <xsd:extension base="dms:MultiChoiceLookup">
            <xsd:sequence>
              <xsd:element name="Value" type="dms:Lookup" maxOccurs="unbounded" minOccurs="0" nillable="true"/>
            </xsd:sequence>
          </xsd:extension>
        </xsd:complexContent>
      </xsd:complexType>
    </xsd:element>
    <xsd:element name="_dlc_DocId" ma:index="68" nillable="true" ma:displayName="Document ID Value" ma:description="The value of the document ID assigned to this item." ma:internalName="_dlc_DocId" ma:readOnly="true">
      <xsd:simpleType>
        <xsd:restriction base="dms:Text"/>
      </xsd:simpleType>
    </xsd:element>
    <xsd:element name="_dlc_DocIdUrl" ma:index="6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af39c91-4042-449c-a6dd-79ccff87325f" elementFormDefault="qualified">
    <xsd:import namespace="http://schemas.microsoft.com/office/2006/documentManagement/types"/>
    <xsd:import namespace="http://schemas.microsoft.com/office/infopath/2007/PartnerControls"/>
    <xsd:element name="Corporate" ma:index="14" nillable="true" ma:displayName="Corporate" ma:default="1" ma:internalName="Corporate">
      <xsd:simpleType>
        <xsd:restriction base="dms:Boolean"/>
      </xsd:simpleType>
    </xsd:element>
    <xsd:element name="Sub_x0020_Service" ma:index="16" nillable="true" ma:displayName="Sub Service" ma:internalName="Sub_x0020_Service">
      <xsd:complexType>
        <xsd:complexContent>
          <xsd:extension base="dms:MultiChoice">
            <xsd:sequence>
              <xsd:element name="Value" maxOccurs="unbounded" minOccurs="0" nillable="true">
                <xsd:simpleType>
                  <xsd:restriction base="dms:Choice">
                    <xsd:enumeration value="Distinction in Oncology"/>
                  </xsd:restriction>
                </xsd:simpleType>
              </xsd:element>
            </xsd:sequence>
          </xsd:extension>
        </xsd:complexContent>
      </xsd:complexType>
    </xsd:element>
    <xsd:element name="Customer_x0020_Facing" ma:index="19" nillable="true" ma:displayName="Customer Facing" ma:default="1" ma:internalName="Customer_x0020_Facing">
      <xsd:simpleType>
        <xsd:restriction base="dms:Boolean"/>
      </xsd:simpleType>
    </xsd:element>
    <xsd:element name="Policy_x0020_Work_x0020_Instruction_x0020_Document_x0020_Number" ma:index="22" nillable="true" ma:displayName="Policy Work Instruction Document Number" ma:internalName="Policy_x0020_Work_x0020_Instruction_x0020_Document_x0020_Number">
      <xsd:simpleType>
        <xsd:restriction base="dms:Text">
          <xsd:maxLength value="255"/>
        </xsd:restriction>
      </xsd:simpleType>
    </xsd:element>
    <xsd:element name="Title_x0020_Key_x0020_Words" ma:index="23" nillable="true" ma:displayName="Title Key Words" ma:internalName="Title_x0020_Key_x0020_Words">
      <xsd:simpleType>
        <xsd:restriction base="dms:Text">
          <xsd:maxLength value="255"/>
        </xsd:restriction>
      </xsd:simpleType>
    </xsd:element>
    <xsd:element name="Effective_x0020_Date" ma:index="24" nillable="true" ma:displayName="Effective Date" ma:format="DateOnly" ma:internalName="Effective_x0020_Date">
      <xsd:simpleType>
        <xsd:restriction base="dms:DateTime"/>
      </xsd:simpleType>
    </xsd:element>
    <xsd:element name="Source_x0020_Document_x0020_Type" ma:index="25" nillable="true" ma:displayName="Source Document Type" ma:default="External" ma:format="Dropdown" ma:internalName="Source_x0020_Document_x0020_Type">
      <xsd:simpleType>
        <xsd:restriction base="dms:Choice">
          <xsd:enumeration value="External"/>
          <xsd:enumeration value="Internal"/>
          <xsd:enumeration value="Source File"/>
        </xsd:restriction>
      </xsd:simpleType>
    </xsd:element>
    <xsd:element name="Notification_x0020_Group" ma:index="26" nillable="true" ma:displayName="Notification Group" ma:description="The person to be notified when a document is published." ma:list="{16a6e5a2-c5dc-4b2c-b09d-cec2178b6298}" ma:internalName="Notification_x0020_Group" ma:readOnly="false" ma:showField="Title" ma:web="0ceb99fc-1811-4a1b-b8a0-f8ebd3e52f8d">
      <xsd:simpleType>
        <xsd:restriction base="dms:Lookup"/>
      </xsd:simpleType>
    </xsd:element>
    <xsd:element name="Notification_x0020_Group2" ma:index="27" nillable="true" ma:displayName="Notification Group2" ma:list="{16a6e5a2-c5dc-4b2c-b09d-cec2178b6298}" ma:internalName="Notification_x0020_Group2" ma:showField="Title" ma:web="0ceb99fc-1811-4a1b-b8a0-f8ebd3e52f8d">
      <xsd:simpleType>
        <xsd:restriction base="dms:Lookup"/>
      </xsd:simpleType>
    </xsd:element>
    <xsd:element name="Notification_x0020_Group3" ma:index="28" nillable="true" ma:displayName="Notification Group3" ma:list="{16a6e5a2-c5dc-4b2c-b09d-cec2178b6298}" ma:internalName="Notification_x0020_Group3" ma:showField="Title" ma:web="0ceb99fc-1811-4a1b-b8a0-f8ebd3e52f8d">
      <xsd:simpleType>
        <xsd:restriction base="dms:Lookup"/>
      </xsd:simpleType>
    </xsd:element>
    <xsd:element name="NotificationGroup5" ma:index="29" nillable="true" ma:displayName="Notification Group4" ma:list="{16a6e5a2-c5dc-4b2c-b09d-cec2178b6298}" ma:internalName="NotificationGroup5" ma:readOnly="false" ma:showField="Title" ma:web="0ceb99fc-1811-4a1b-b8a0-f8ebd3e52f8d">
      <xsd:simpleType>
        <xsd:restriction base="dms:Lookup"/>
      </xsd:simpleType>
    </xsd:element>
    <xsd:element name="Notification_x0020_Group5" ma:index="30" nillable="true" ma:displayName="Notification Group5" ma:list="{16a6e5a2-c5dc-4b2c-b09d-cec2178b6298}" ma:internalName="Notification_x0020_Group5" ma:showField="Title" ma:web="0ceb99fc-1811-4a1b-b8a0-f8ebd3e52f8d">
      <xsd:simpleType>
        <xsd:restriction base="dms:Lookup"/>
      </xsd:simpleType>
    </xsd:element>
    <xsd:element name="Notification_x0020_Group6" ma:index="31" nillable="true" ma:displayName="Notification Group6" ma:list="{16a6e5a2-c5dc-4b2c-b09d-cec2178b6298}" ma:internalName="Notification_x0020_Group6" ma:showField="Title" ma:web="0ceb99fc-1811-4a1b-b8a0-f8ebd3e52f8d">
      <xsd:simpleType>
        <xsd:restriction base="dms:Lookup"/>
      </xsd:simpleType>
    </xsd:element>
    <xsd:element name="Notification_x0020_Group7" ma:index="32" nillable="true" ma:displayName="Notification Group7" ma:list="{16a6e5a2-c5dc-4b2c-b09d-cec2178b6298}" ma:internalName="Notification_x0020_Group7" ma:showField="Title" ma:web="0ceb99fc-1811-4a1b-b8a0-f8ebd3e52f8d">
      <xsd:simpleType>
        <xsd:restriction base="dms:Lookup"/>
      </xsd:simpleType>
    </xsd:element>
    <xsd:element name="Notification_x0020_Group8" ma:index="33" nillable="true" ma:displayName="Notification Group8" ma:list="{16a6e5a2-c5dc-4b2c-b09d-cec2178b6298}" ma:internalName="Notification_x0020_Group8" ma:showField="Title" ma:web="0ceb99fc-1811-4a1b-b8a0-f8ebd3e52f8d">
      <xsd:simpleType>
        <xsd:restriction base="dms:Lookup"/>
      </xsd:simpleType>
    </xsd:element>
    <xsd:element name="Notification_x0020_Group9" ma:index="34" nillable="true" ma:displayName="Notification Group9" ma:list="{16a6e5a2-c5dc-4b2c-b09d-cec2178b6298}" ma:internalName="Notification_x0020_Group9" ma:showField="Title" ma:web="0ceb99fc-1811-4a1b-b8a0-f8ebd3e52f8d">
      <xsd:simpleType>
        <xsd:restriction base="dms:Lookup"/>
      </xsd:simpleType>
    </xsd:element>
    <xsd:element name="Notification_x0020_Group10" ma:index="35" nillable="true" ma:displayName="Notification Group10" ma:list="{16a6e5a2-c5dc-4b2c-b09d-cec2178b6298}" ma:internalName="Notification_x0020_Group10" ma:showField="Title" ma:web="0ceb99fc-1811-4a1b-b8a0-f8ebd3e52f8d">
      <xsd:simpleType>
        <xsd:restriction base="dms:Lookup"/>
      </xsd:simpleType>
    </xsd:element>
    <xsd:element name="Notification_x0020_Group11" ma:index="36" nillable="true" ma:displayName="Notification Group11" ma:list="{16a6e5a2-c5dc-4b2c-b09d-cec2178b6298}" ma:internalName="Notification_x0020_Group11" ma:showField="Title" ma:web="0ceb99fc-1811-4a1b-b8a0-f8ebd3e52f8d">
      <xsd:simpleType>
        <xsd:restriction base="dms:Lookup"/>
      </xsd:simpleType>
    </xsd:element>
    <xsd:element name="Notification_x0020_Group12" ma:index="37" nillable="true" ma:displayName="Notification Group12" ma:list="{16a6e5a2-c5dc-4b2c-b09d-cec2178b6298}" ma:internalName="Notification_x0020_Group12" ma:showField="Title" ma:web="0ceb99fc-1811-4a1b-b8a0-f8ebd3e52f8d">
      <xsd:simpleType>
        <xsd:restriction base="dms:Lookup"/>
      </xsd:simpleType>
    </xsd:element>
    <xsd:element name="Notification_x0020_Group13" ma:index="38" nillable="true" ma:displayName="Notification Group13" ma:list="{16a6e5a2-c5dc-4b2c-b09d-cec2178b6298}" ma:internalName="Notification_x0020_Group13" ma:showField="Title" ma:web="0ceb99fc-1811-4a1b-b8a0-f8ebd3e52f8d">
      <xsd:simpleType>
        <xsd:restriction base="dms:Lookup"/>
      </xsd:simpleType>
    </xsd:element>
    <xsd:element name="Notification_x0020_Group14" ma:index="39" nillable="true" ma:displayName="Notification Group14" ma:list="{16a6e5a2-c5dc-4b2c-b09d-cec2178b6298}" ma:internalName="Notification_x0020_Group14" ma:showField="Title" ma:web="0ceb99fc-1811-4a1b-b8a0-f8ebd3e52f8d">
      <xsd:simpleType>
        <xsd:restriction base="dms:Lookup"/>
      </xsd:simpleType>
    </xsd:element>
    <xsd:element name="Notification_x0020_Group15" ma:index="40" nillable="true" ma:displayName="Notification Group15" ma:list="{16a6e5a2-c5dc-4b2c-b09d-cec2178b6298}" ma:internalName="Notification_x0020_Group15" ma:showField="Title" ma:web="0ceb99fc-1811-4a1b-b8a0-f8ebd3e52f8d">
      <xsd:simpleType>
        <xsd:restriction base="dms:Lookup"/>
      </xsd:simpleType>
    </xsd:element>
    <xsd:element name="Notification_x0020_Group16" ma:index="41" nillable="true" ma:displayName="Notification Group16" ma:list="{16a6e5a2-c5dc-4b2c-b09d-cec2178b6298}" ma:internalName="Notification_x0020_Group16" ma:showField="Title" ma:web="0ceb99fc-1811-4a1b-b8a0-f8ebd3e52f8d">
      <xsd:simpleType>
        <xsd:restriction base="dms:Lookup"/>
      </xsd:simpleType>
    </xsd:element>
    <xsd:element name="Notification_x0020_Group17" ma:index="42" nillable="true" ma:displayName="Notification Group17" ma:list="{16a6e5a2-c5dc-4b2c-b09d-cec2178b6298}" ma:internalName="Notification_x0020_Group17" ma:showField="Title" ma:web="0ceb99fc-1811-4a1b-b8a0-f8ebd3e52f8d">
      <xsd:simpleType>
        <xsd:restriction base="dms:Lookup"/>
      </xsd:simpleType>
    </xsd:element>
    <xsd:element name="Notification_x0020_Group18" ma:index="43" nillable="true" ma:displayName="Notification Group18" ma:list="{16a6e5a2-c5dc-4b2c-b09d-cec2178b6298}" ma:internalName="Notification_x0020_Group18" ma:showField="Title" ma:web="0ceb99fc-1811-4a1b-b8a0-f8ebd3e52f8d">
      <xsd:simpleType>
        <xsd:restriction base="dms:Lookup"/>
      </xsd:simpleType>
    </xsd:element>
    <xsd:element name="Notification_x0020_Group19" ma:index="44" nillable="true" ma:displayName="Notification Group19" ma:list="{16a6e5a2-c5dc-4b2c-b09d-cec2178b6298}" ma:internalName="Notification_x0020_Group19" ma:showField="Title" ma:web="0ceb99fc-1811-4a1b-b8a0-f8ebd3e52f8d">
      <xsd:simpleType>
        <xsd:restriction base="dms:Lookup"/>
      </xsd:simpleType>
    </xsd:element>
    <xsd:element name="Notification_x0020_Group20" ma:index="45" nillable="true" ma:displayName="Notification Group20" ma:list="{16a6e5a2-c5dc-4b2c-b09d-cec2178b6298}" ma:internalName="Notification_x0020_Group20" ma:showField="Title" ma:web="0ceb99fc-1811-4a1b-b8a0-f8ebd3e52f8d">
      <xsd:simpleType>
        <xsd:restriction base="dms:Lookup"/>
      </xsd:simpleType>
    </xsd:element>
    <xsd:element name="Notification_x0020_Group21" ma:index="46" nillable="true" ma:displayName="Notification Group21" ma:list="{16a6e5a2-c5dc-4b2c-b09d-cec2178b6298}" ma:internalName="Notification_x0020_Group21" ma:showField="Title" ma:web="0ceb99fc-1811-4a1b-b8a0-f8ebd3e52f8d">
      <xsd:simpleType>
        <xsd:restriction base="dms:Lookup"/>
      </xsd:simpleType>
    </xsd:element>
    <xsd:element name="Notification_x0020_Group22" ma:index="47" nillable="true" ma:displayName="Notification Group22" ma:list="{16a6e5a2-c5dc-4b2c-b09d-cec2178b6298}" ma:internalName="Notification_x0020_Group22" ma:showField="Title" ma:web="0ceb99fc-1811-4a1b-b8a0-f8ebd3e52f8d">
      <xsd:simpleType>
        <xsd:restriction base="dms:Lookup"/>
      </xsd:simpleType>
    </xsd:element>
    <xsd:element name="Notification_x0020_Group23" ma:index="48" nillable="true" ma:displayName="Notification Group23" ma:list="{16a6e5a2-c5dc-4b2c-b09d-cec2178b6298}" ma:internalName="Notification_x0020_Group23" ma:showField="Title" ma:web="0ceb99fc-1811-4a1b-b8a0-f8ebd3e52f8d">
      <xsd:simpleType>
        <xsd:restriction base="dms:Lookup"/>
      </xsd:simpleType>
    </xsd:element>
    <xsd:element name="Notification_x0020_Group24" ma:index="49" nillable="true" ma:displayName="Notification Group24" ma:list="{16a6e5a2-c5dc-4b2c-b09d-cec2178b6298}" ma:internalName="Notification_x0020_Group24" ma:showField="Title" ma:web="0ceb99fc-1811-4a1b-b8a0-f8ebd3e52f8d">
      <xsd:simpleType>
        <xsd:restriction base="dms:Lookup"/>
      </xsd:simpleType>
    </xsd:element>
    <xsd:element name="Notification_x0020_Group240" ma:index="50" nillable="true" ma:displayName="Notification Group24" ma:list="{16a6e5a2-c5dc-4b2c-b09d-cec2178b6298}" ma:internalName="Notification_x0020_Group240" ma:showField="Title" ma:web="0ceb99fc-1811-4a1b-b8a0-f8ebd3e52f8d">
      <xsd:simpleType>
        <xsd:restriction base="dms:Lookup"/>
      </xsd:simpleType>
    </xsd:element>
    <xsd:element name="Notification_x0020_Group25" ma:index="51" nillable="true" ma:displayName="Notification Group25" ma:list="{16a6e5a2-c5dc-4b2c-b09d-cec2178b6298}" ma:internalName="Notification_x0020_Group25" ma:showField="Title" ma:web="0ceb99fc-1811-4a1b-b8a0-f8ebd3e52f8d">
      <xsd:simpleType>
        <xsd:restriction base="dms:Lookup"/>
      </xsd:simpleType>
    </xsd:element>
    <xsd:element name="Notification_x0020_Group26" ma:index="52" nillable="true" ma:displayName="Notification Group26" ma:list="{16a6e5a2-c5dc-4b2c-b09d-cec2178b6298}" ma:internalName="Notification_x0020_Group26" ma:showField="Title" ma:web="0ceb99fc-1811-4a1b-b8a0-f8ebd3e52f8d">
      <xsd:simpleType>
        <xsd:restriction base="dms:Lookup"/>
      </xsd:simpleType>
    </xsd:element>
    <xsd:element name="Notification_x0020_Group27" ma:index="53" nillable="true" ma:displayName="Notification Group27" ma:list="{16a6e5a2-c5dc-4b2c-b09d-cec2178b6298}" ma:internalName="Notification_x0020_Group27" ma:showField="Title" ma:web="0ceb99fc-1811-4a1b-b8a0-f8ebd3e52f8d">
      <xsd:simpleType>
        <xsd:restriction base="dms:Lookup"/>
      </xsd:simpleType>
    </xsd:element>
    <xsd:element name="Notification_x0020_Group28" ma:index="54" nillable="true" ma:displayName="Notification Group28" ma:list="{16a6e5a2-c5dc-4b2c-b09d-cec2178b6298}" ma:internalName="Notification_x0020_Group28" ma:showField="Title" ma:web="0ceb99fc-1811-4a1b-b8a0-f8ebd3e52f8d">
      <xsd:simpleType>
        <xsd:restriction base="dms:Lookup"/>
      </xsd:simpleType>
    </xsd:element>
    <xsd:element name="Notification_x0020_Group29" ma:index="55" nillable="true" ma:displayName="Notification Group29" ma:list="{16a6e5a2-c5dc-4b2c-b09d-cec2178b6298}" ma:internalName="Notification_x0020_Group29" ma:showField="Title" ma:web="0ceb99fc-1811-4a1b-b8a0-f8ebd3e52f8d">
      <xsd:simpleType>
        <xsd:restriction base="dms:Lookup"/>
      </xsd:simpleType>
    </xsd:element>
    <xsd:element name="Notification_x0020_Group30" ma:index="56" nillable="true" ma:displayName="Notification Group30" ma:list="{16a6e5a2-c5dc-4b2c-b09d-cec2178b6298}" ma:internalName="Notification_x0020_Group30" ma:showField="Title" ma:web="0ceb99fc-1811-4a1b-b8a0-f8ebd3e52f8d">
      <xsd:simpleType>
        <xsd:restriction base="dms:Lookup"/>
      </xsd:simpleType>
    </xsd:element>
    <xsd:element name="Notification_x0020_Group31" ma:index="57" nillable="true" ma:displayName="Notification Group31" ma:list="{16a6e5a2-c5dc-4b2c-b09d-cec2178b6298}" ma:internalName="Notification_x0020_Group31" ma:showField="Title" ma:web="0ceb99fc-1811-4a1b-b8a0-f8ebd3e52f8d">
      <xsd:simpleType>
        <xsd:restriction base="dms:Lookup"/>
      </xsd:simpleType>
    </xsd:element>
    <xsd:element name="Notification_x0020_Group32" ma:index="58" nillable="true" ma:displayName="Notification Group32" ma:list="{16a6e5a2-c5dc-4b2c-b09d-cec2178b6298}" ma:internalName="Notification_x0020_Group32" ma:showField="Title" ma:web="0ceb99fc-1811-4a1b-b8a0-f8ebd3e52f8d">
      <xsd:simpleType>
        <xsd:restriction base="dms:Lookup"/>
      </xsd:simpleType>
    </xsd:element>
    <xsd:element name="Notification_x0020_Group33" ma:index="59" nillable="true" ma:displayName="Notification Group33" ma:list="{16a6e5a2-c5dc-4b2c-b09d-cec2178b6298}" ma:internalName="Notification_x0020_Group33" ma:showField="Title" ma:web="0ceb99fc-1811-4a1b-b8a0-f8ebd3e52f8d">
      <xsd:simpleType>
        <xsd:restriction base="dms:Lookup"/>
      </xsd:simpleType>
    </xsd:element>
    <xsd:element name="Notification_x0020_Group34" ma:index="60" nillable="true" ma:displayName="Notification Group34" ma:list="{16a6e5a2-c5dc-4b2c-b09d-cec2178b6298}" ma:internalName="Notification_x0020_Group34" ma:showField="Title" ma:web="0ceb99fc-1811-4a1b-b8a0-f8ebd3e52f8d">
      <xsd:simpleType>
        <xsd:restriction base="dms:Lookup"/>
      </xsd:simpleType>
    </xsd:element>
    <xsd:element name="Services" ma:index="61" nillable="true" ma:displayName="Services" ma:description="Service" ma:internalName="Services">
      <xsd:complexType>
        <xsd:complexContent>
          <xsd:extension base="dms:MultiChoice">
            <xsd:sequence>
              <xsd:element name="Value" maxOccurs="unbounded" minOccurs="0" nillable="true">
                <xsd:simpleType>
                  <xsd:restriction base="dms:Choice">
                    <xsd:enumeration value="Ambulatory Infusion Center"/>
                    <xsd:enumeration value="Assertive Community Treatment Team"/>
                    <xsd:enumeration value="Assessment and Referral Services"/>
                    <xsd:enumeration value="Behavioral Health Home"/>
                    <xsd:enumeration value="Case Management"/>
                    <xsd:enumeration value="Clinical Respiratory Care Service"/>
                    <xsd:enumeration value="Collaterals"/>
                    <xsd:enumeration value="Community Retail"/>
                    <xsd:enumeration value="Community Retail Pharmacy"/>
                    <xsd:enumeration value="Community Retail with Diabetic Shoes"/>
                    <xsd:enumeration value="Community Support"/>
                    <xsd:enumeration value="Complex Rehabilitation and Assistive Technology Supplier"/>
                    <xsd:enumeration value="Consulting"/>
                    <xsd:enumeration value="Crisis Response Services"/>
                    <xsd:enumeration value="Day Treatment"/>
                    <xsd:enumeration value="Fitter"/>
                    <xsd:enumeration value="Foster Care Services"/>
                    <xsd:enumeration value="Home Durable Medical Equipment"/>
                    <xsd:enumeration value="Home Health Aide"/>
                    <xsd:enumeration value="Home Health Nursing"/>
                    <xsd:enumeration value="Home Sleep Testing"/>
                    <xsd:enumeration value="Hospice Care Services"/>
                    <xsd:enumeration value="Hospice Inpatient Care"/>
                    <xsd:enumeration value="Infusion Nursing"/>
                    <xsd:enumeration value="Infusion Pharmacy"/>
                    <xsd:enumeration value="Inspection"/>
                    <xsd:enumeration value="Integrated Care Services"/>
                    <xsd:enumeration value="Intensive In-Home"/>
                    <xsd:enumeration value="Intensive Outpatient Treatment"/>
                    <xsd:enumeration value="Long Term Care Pharmacy"/>
                    <xsd:enumeration value="Medical Supply Provider"/>
                    <xsd:enumeration value="Occupational Therapy"/>
                    <xsd:enumeration value="Outpatient Treatment"/>
                    <xsd:enumeration value="Partial Hospitalization Services"/>
                    <xsd:enumeration value="PCAB"/>
                    <xsd:enumeration value="Personal Support Services"/>
                    <xsd:enumeration value="Physical Therapy"/>
                    <xsd:enumeration value="Prevention Services"/>
                    <xsd:enumeration value="Private Duty Aide"/>
                    <xsd:enumeration value="Private Duty Companion Homemaker"/>
                    <xsd:enumeration value="Private Duty Infusion Nursing"/>
                    <xsd:enumeration value="Private Duty Nursing"/>
                    <xsd:enumeration value="Private Duty Occupational Therapy"/>
                    <xsd:enumeration value="Private Duty Physical Therapy"/>
                    <xsd:enumeration value="Private Duty Social Services"/>
                    <xsd:enumeration value="Private Duty Speech Therapy"/>
                    <xsd:enumeration value="Psychiatric BH Home Care"/>
                    <xsd:enumeration value="Psychosocial Rehabilitation"/>
                    <xsd:enumeration value="Residential Treatment"/>
                    <xsd:enumeration value="Respite Care Services"/>
                    <xsd:enumeration value="Sleep Lab"/>
                    <xsd:enumeration value="Social Work"/>
                    <xsd:enumeration value="Specialty Pharmacy"/>
                    <xsd:enumeration value="Speech Therapy"/>
                    <xsd:enumeration value="Supervised Group Living"/>
                    <xsd:enumeration value="Supported Employment Services"/>
                    <xsd:enumeration value="Training"/>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ification_x0020_Group33 xmlns="7af39c91-4042-449c-a6dd-79ccff87325f">25</Notification_x0020_Group33>
    <Customer_x0020_Facing xmlns="7af39c91-4042-449c-a6dd-79ccff87325f">true</Customer_x0020_Facing>
    <Notification_x0020_Group12 xmlns="7af39c91-4042-449c-a6dd-79ccff87325f">22</Notification_x0020_Group12>
    <Notification_x0020_Group17 xmlns="7af39c91-4042-449c-a6dd-79ccff87325f">3</Notification_x0020_Group17>
    <Business_x0020_Segment xmlns="0ceb99fc-1811-4a1b-b8a0-f8ebd3e52f8d">
      <Value>Corporate</Value>
    </Business_x0020_Segment>
    <Approver_x0020_3 xmlns="0ceb99fc-1811-4a1b-b8a0-f8ebd3e52f8d" xsi:nil="true"/>
    <Approver_x0020_8 xmlns="0ceb99fc-1811-4a1b-b8a0-f8ebd3e52f8d" xsi:nil="true"/>
    <Notification_x0020_Group5 xmlns="7af39c91-4042-449c-a6dd-79ccff87325f">35</Notification_x0020_Group5>
    <Notification_x0020_Group28 xmlns="7af39c91-4042-449c-a6dd-79ccff87325f">43</Notification_x0020_Group28>
    <Notification_x0020_Group23 xmlns="7af39c91-4042-449c-a6dd-79ccff87325f">9</Notification_x0020_Group23>
    <_dlc_DocId xmlns="0ceb99fc-1811-4a1b-b8a0-f8ebd3e52f8d">UZMCVUPVATZV-26-3744</_dlc_DocId>
    <Approver_x0020_10 xmlns="0ceb99fc-1811-4a1b-b8a0-f8ebd3e52f8d" xsi:nil="true"/>
    <Effective_x0020_Date xmlns="7af39c91-4042-449c-a6dd-79ccff87325f" xsi:nil="true"/>
    <Is_x0020_Source_x0020_File xmlns="0ceb99fc-1811-4a1b-b8a0-f8ebd3e52f8d">false</Is_x0020_Source_x0020_File>
    <Notification_x0020_Group18 xmlns="7af39c91-4042-449c-a6dd-79ccff87325f">32</Notification_x0020_Group18>
    <Notification_x0020_Group13 xmlns="7af39c91-4042-449c-a6dd-79ccff87325f">28</Notification_x0020_Group13>
    <Notification_x0020_Group21 xmlns="7af39c91-4042-449c-a6dd-79ccff87325f">6</Notification_x0020_Group21>
    <Notification_x0020_Group34 xmlns="7af39c91-4042-449c-a6dd-79ccff87325f">2</Notification_x0020_Group34>
    <Approver_x0020_4 xmlns="0ceb99fc-1811-4a1b-b8a0-f8ebd3e52f8d" xsi:nil="true"/>
    <Approver_x0020_9 xmlns="0ceb99fc-1811-4a1b-b8a0-f8ebd3e52f8d" xsi:nil="true"/>
    <Corporate xmlns="7af39c91-4042-449c-a6dd-79ccff87325f">true</Corporate>
    <Notification_x0020_Group29 xmlns="7af39c91-4042-449c-a6dd-79ccff87325f">12</Notification_x0020_Group29>
    <Notification_x0020_Group16 xmlns="7af39c91-4042-449c-a6dd-79ccff87325f">15</Notification_x0020_Group16>
    <Notification_x0020_Group6 xmlns="7af39c91-4042-449c-a6dd-79ccff87325f">51</Notification_x0020_Group6>
    <Policy_x0020_Work_x0020_Instruction_x0020_Document_x0020_Number xmlns="7af39c91-4042-449c-a6dd-79ccff87325f" xsi:nil="true"/>
    <Sub_x0020_Service xmlns="7af39c91-4042-449c-a6dd-79ccff87325f"/>
    <Notification_x0020_Group11 xmlns="7af39c91-4042-449c-a6dd-79ccff87325f">23</Notification_x0020_Group11>
    <Notification_x0020_Group24 xmlns="7af39c91-4042-449c-a6dd-79ccff87325f">5</Notification_x0020_Group24>
    <Notification_x0020_Group32 xmlns="7af39c91-4042-449c-a6dd-79ccff87325f">7</Notification_x0020_Group32>
    <Approver_x0020_7 xmlns="0ceb99fc-1811-4a1b-b8a0-f8ebd3e52f8d" xsi:nil="true"/>
    <Approver_x0020_2 xmlns="0ceb99fc-1811-4a1b-b8a0-f8ebd3e52f8d">11</Approver_x0020_2>
    <Notification_x0020_Group9 xmlns="7af39c91-4042-449c-a6dd-79ccff87325f">17</Notification_x0020_Group9>
    <Notification_x0020_Group19 xmlns="7af39c91-4042-449c-a6dd-79ccff87325f">10</Notification_x0020_Group19>
    <_dlc_DocIdUrl xmlns="0ceb99fc-1811-4a1b-b8a0-f8ebd3e52f8d">
      <Url>http://controlleddocs/_layouts/15/DocIdRedir.aspx?ID=UZMCVUPVATZV-26-3744</Url>
      <Description>UZMCVUPVATZV-26-3744</Description>
    </_dlc_DocIdUrl>
    <Document_x0020_Type xmlns="0ceb99fc-1811-4a1b-b8a0-f8ebd3e52f8d">Template</Document_x0020_Type>
    <Notification_x0020_Group xmlns="7af39c91-4042-449c-a6dd-79ccff87325f">39</Notification_x0020_Group>
    <NotificationGroup5 xmlns="7af39c91-4042-449c-a6dd-79ccff87325f">47</NotificationGroup5>
    <Notification_x0020_Group14 xmlns="7af39c91-4042-449c-a6dd-79ccff87325f">40</Notification_x0020_Group14>
    <Notification_x0020_Group22 xmlns="7af39c91-4042-449c-a6dd-79ccff87325f">13</Notification_x0020_Group22>
    <Notification_x0020_Group27 xmlns="7af39c91-4042-449c-a6dd-79ccff87325f">49</Notification_x0020_Group27>
    <Notification_x0020_Group30 xmlns="7af39c91-4042-449c-a6dd-79ccff87325f">20</Notification_x0020_Group30>
    <Title_x0020_Key_x0020_Words xmlns="7af39c91-4042-449c-a6dd-79ccff87325f" xsi:nil="true"/>
    <Approver_x0020_5 xmlns="0ceb99fc-1811-4a1b-b8a0-f8ebd3e52f8d" xsi:nil="true"/>
    <Notification_x0020_Group2 xmlns="7af39c91-4042-449c-a6dd-79ccff87325f">26</Notification_x0020_Group2>
    <Notification_x0020_Group7 xmlns="7af39c91-4042-449c-a6dd-79ccff87325f">50</Notification_x0020_Group7>
    <Document_x0020_Number xmlns="0ceb99fc-1811-4a1b-b8a0-f8ebd3e52f8d">126</Document_x0020_Number>
    <Notification_x0020_Group25 xmlns="7af39c91-4042-449c-a6dd-79ccff87325f">8</Notification_x0020_Group25>
    <Notification_x0020_Group240 xmlns="7af39c91-4042-449c-a6dd-79ccff87325f" xsi:nil="true"/>
    <Source_x0020_Document_x0020_Type xmlns="7af39c91-4042-449c-a6dd-79ccff87325f">Internal</Source_x0020_Document_x0020_Type>
    <Notification_x0020_Group20 xmlns="7af39c91-4042-449c-a6dd-79ccff87325f">11</Notification_x0020_Group20>
    <Notification_x0020_Group15 xmlns="7af39c91-4042-449c-a6dd-79ccff87325f">4</Notification_x0020_Group15>
    <Departments xmlns="0ceb99fc-1811-4a1b-b8a0-f8ebd3e52f8d">
      <Value>Marketing</Value>
    </Departments>
    <Approver_x0020_1 xmlns="0ceb99fc-1811-4a1b-b8a0-f8ebd3e52f8d">3</Approver_x0020_1>
    <Notification_x0020_Group10 xmlns="7af39c91-4042-449c-a6dd-79ccff87325f">19</Notification_x0020_Group10>
    <Approver_x0020_6 xmlns="0ceb99fc-1811-4a1b-b8a0-f8ebd3e52f8d" xsi:nil="true"/>
    <Notification_x0020_Group31 xmlns="7af39c91-4042-449c-a6dd-79ccff87325f">21</Notification_x0020_Group31>
    <Notification_x0020_Group8 xmlns="7af39c91-4042-449c-a6dd-79ccff87325f">18</Notification_x0020_Group8>
    <Services xmlns="7af39c91-4042-449c-a6dd-79ccff87325f"/>
    <Notification_x0020_Group3 xmlns="7af39c91-4042-449c-a6dd-79ccff87325f">29</Notification_x0020_Group3>
    <Notification_x0020_Group26 xmlns="7af39c91-4042-449c-a6dd-79ccff87325f">14</Notification_x0020_Group26>
    <_dlc_DocIdPersistId xmlns="0ceb99fc-1811-4a1b-b8a0-f8ebd3e52f8d">false</_dlc_DocIdPersistId>
    <Program xmlns="0ceb99fc-1811-4a1b-b8a0-f8ebd3e52f8d"/>
    <Approvers xmlns="0ceb99fc-1811-4a1b-b8a0-f8ebd3e52f8d"/>
    <State xmlns="0ceb99fc-1811-4a1b-b8a0-f8ebd3e52f8d" xsi:nil="true"/>
    <Country xmlns="0ceb99fc-1811-4a1b-b8a0-f8ebd3e52f8d"/>
    <Document_x0020_Owner xmlns="0ceb99fc-1811-4a1b-b8a0-f8ebd3e52f8d">Marketing Manager</Document_x0020_Owner>
    <System_x0020_Connectivity xmlns="0ceb99fc-1811-4a1b-b8a0-f8ebd3e52f8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C64591-C639-4714-9CB5-034487C24EB5}">
  <ds:schemaRefs>
    <ds:schemaRef ds:uri="http://schemas.microsoft.com/sharepoint/v3/contenttype/forms"/>
  </ds:schemaRefs>
</ds:datastoreItem>
</file>

<file path=customXml/itemProps2.xml><?xml version="1.0" encoding="utf-8"?>
<ds:datastoreItem xmlns:ds="http://schemas.openxmlformats.org/officeDocument/2006/customXml" ds:itemID="{84E398E2-F73E-4320-AB3E-0C8B16FB8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b99fc-1811-4a1b-b8a0-f8ebd3e52f8d"/>
    <ds:schemaRef ds:uri="7af39c91-4042-449c-a6dd-79ccff873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B47882-8E3B-4DEE-939D-45829500A520}">
  <ds:schemaRefs>
    <ds:schemaRef ds:uri="http://schemas.microsoft.com/office/2006/metadata/properties"/>
    <ds:schemaRef ds:uri="http://schemas.microsoft.com/office/infopath/2007/PartnerControls"/>
    <ds:schemaRef ds:uri="7af39c91-4042-449c-a6dd-79ccff87325f"/>
    <ds:schemaRef ds:uri="0ceb99fc-1811-4a1b-b8a0-f8ebd3e52f8d"/>
  </ds:schemaRefs>
</ds:datastoreItem>
</file>

<file path=customXml/itemProps4.xml><?xml version="1.0" encoding="utf-8"?>
<ds:datastoreItem xmlns:ds="http://schemas.openxmlformats.org/officeDocument/2006/customXml" ds:itemID="{0C94D2C7-B251-42B9-9859-C9C6C70BB67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ACHC Letterhead.dotx</Template>
  <TotalTime>37</TotalTime>
  <Pages>3</Pages>
  <Words>521</Words>
  <Characters>3218</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Accreditation Commision for Health Care</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 Sylvester - ACHC</dc:creator>
  <cp:lastModifiedBy>Arthur Pignotti</cp:lastModifiedBy>
  <cp:revision>20</cp:revision>
  <cp:lastPrinted>2018-01-16T20:45:00Z</cp:lastPrinted>
  <dcterms:created xsi:type="dcterms:W3CDTF">2018-01-15T20:54:00Z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0x010100816F962F5C048B4695D5381246CA8CC0</vt:lpwstr>
  </property>
  <property fmtid="{D5CDD505-2E9C-101B-9397-08002B2CF9AE}" pid="3" name="Document Number">
    <vt:r8>126</vt:r8>
  </property>
  <property fmtid="{D5CDD505-2E9C-101B-9397-08002B2CF9AE}" pid="4" name="_dlc_DocIdItemGuid">
    <vt:lpwstr>782d17b6-3a7b-4f8c-ae8f-2220cd73e123</vt:lpwstr>
  </property>
  <property fmtid="{D5CDD505-2E9C-101B-9397-08002B2CF9AE}" pid="5" name="Order">
    <vt:r8>328700</vt:r8>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xd_Signature">
    <vt:bool>false</vt:bool>
  </property>
  <property fmtid="{D5CDD505-2E9C-101B-9397-08002B2CF9AE}" pid="11" name="ol_Department">
    <vt:lpwstr>Marketing</vt:lpwstr>
  </property>
  <property fmtid="{D5CDD505-2E9C-101B-9397-08002B2CF9AE}" pid="12" name="Previous ACHC Document Number">
    <vt:lpwstr>126</vt:lpwstr>
  </property>
  <property fmtid="{D5CDD505-2E9C-101B-9397-08002B2CF9AE}" pid="13" name="Notification Group0">
    <vt:lpwstr/>
  </property>
</Properties>
</file>